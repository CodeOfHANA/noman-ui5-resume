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ill Sans MT Std Book" w:eastAsia="Gill Sans MT Std Book" w:hAnsi="Gill Sans MT Std Book" w:cs="Gill Sans MT Std Book"/>
          <w:b/>
          <w:spacing w:val="15"/>
          <w:sz w:val="32"/>
        </w:rPr>
        <w:id w:val="518431646"/>
        <w:docPartObj>
          <w:docPartGallery w:val="Cover Pages"/>
          <w:docPartUnique/>
        </w:docPartObj>
      </w:sdtPr>
      <w:sdtEndPr>
        <w:rPr>
          <w:rFonts w:ascii="Gill Sans MT Std Light" w:eastAsia="Gill Sans MT Std Light" w:hAnsi="Gill Sans MT Std Light" w:cs="Gill Sans MT Std Light"/>
          <w:b w:val="0"/>
          <w:spacing w:val="0"/>
          <w:sz w:val="22"/>
        </w:rPr>
      </w:sdtEndPr>
      <w:sdtContent>
        <w:p w14:paraId="071476AF" w14:textId="77777777" w:rsidR="00740E4C" w:rsidRDefault="00740E4C"/>
        <w:p w14:paraId="3719D4A4" w14:textId="77777777" w:rsidR="00740E4C" w:rsidRDefault="00740E4C"/>
        <w:p w14:paraId="74FF72D6" w14:textId="77777777" w:rsidR="00740E4C" w:rsidRDefault="00740E4C"/>
        <w:p w14:paraId="06E58517" w14:textId="77777777" w:rsidR="00740E4C" w:rsidRDefault="00740E4C"/>
        <w:p w14:paraId="2E2F74E2" w14:textId="77777777" w:rsidR="00740E4C" w:rsidRDefault="00740E4C"/>
        <w:p w14:paraId="6DA3DE69" w14:textId="77777777" w:rsidR="00740E4C" w:rsidRDefault="00740E4C"/>
        <w:p w14:paraId="429859F4" w14:textId="77777777" w:rsidR="00740E4C" w:rsidRDefault="00740E4C"/>
        <w:p w14:paraId="69BFD090" w14:textId="77777777" w:rsidR="00740E4C" w:rsidRDefault="00740E4C"/>
        <w:p w14:paraId="7EB105DE" w14:textId="77777777" w:rsidR="00740E4C" w:rsidRDefault="00740E4C"/>
        <w:p w14:paraId="683B0284" w14:textId="77777777" w:rsidR="00740E4C" w:rsidRDefault="00740E4C"/>
        <w:p w14:paraId="3ADC7F4F" w14:textId="77777777" w:rsidR="00740E4C" w:rsidRDefault="00740E4C"/>
        <w:p w14:paraId="380CCF1E" w14:textId="77777777" w:rsidR="00740E4C" w:rsidRDefault="00740E4C"/>
        <w:p w14:paraId="5E728E6F" w14:textId="77777777" w:rsidR="00740E4C" w:rsidRDefault="00740E4C"/>
        <w:p w14:paraId="6BCF1EAD" w14:textId="77777777" w:rsidR="00740E4C" w:rsidRDefault="00740E4C"/>
        <w:p w14:paraId="03D8B156" w14:textId="77777777" w:rsidR="00740E4C" w:rsidRDefault="00740E4C"/>
        <w:p w14:paraId="2B17E5AB" w14:textId="77777777" w:rsidR="00740E4C" w:rsidRDefault="00740E4C"/>
        <w:p w14:paraId="4ED29827" w14:textId="77777777" w:rsidR="00740E4C" w:rsidRDefault="00740E4C"/>
        <w:p w14:paraId="0023F181" w14:textId="77777777" w:rsidR="00740E4C" w:rsidRDefault="00740E4C"/>
        <w:p w14:paraId="7DF49376" w14:textId="77777777" w:rsidR="00740E4C" w:rsidRDefault="00740E4C"/>
        <w:p w14:paraId="2ACA1F83" w14:textId="77777777" w:rsidR="00740E4C" w:rsidRDefault="00740E4C"/>
        <w:p w14:paraId="2727C061" w14:textId="77777777" w:rsidR="00740E4C" w:rsidRDefault="00740E4C"/>
        <w:p w14:paraId="3B0C1045" w14:textId="77777777" w:rsidR="00740E4C" w:rsidRDefault="00740E4C"/>
        <w:p w14:paraId="58D90866" w14:textId="77777777" w:rsidR="00740E4C" w:rsidRDefault="00740E4C"/>
        <w:p w14:paraId="19240906" w14:textId="77777777" w:rsidR="00740E4C" w:rsidRDefault="00740E4C"/>
        <w:p w14:paraId="167AE819" w14:textId="77777777" w:rsidR="00740E4C" w:rsidRDefault="00740E4C"/>
        <w:p w14:paraId="0426D469" w14:textId="77777777" w:rsidR="00740E4C" w:rsidRDefault="00740E4C"/>
        <w:p w14:paraId="60AF8501" w14:textId="77777777" w:rsidR="00740E4C" w:rsidRDefault="00740E4C"/>
        <w:p w14:paraId="488E4E6E" w14:textId="77777777" w:rsidR="00740E4C" w:rsidRDefault="00740E4C"/>
        <w:p w14:paraId="1663AE5A" w14:textId="77777777" w:rsidR="00740E4C" w:rsidRDefault="00740E4C"/>
        <w:p w14:paraId="092464C0" w14:textId="77777777" w:rsidR="00740E4C" w:rsidRDefault="00740E4C"/>
        <w:p w14:paraId="5439DA1D" w14:textId="77777777" w:rsidR="00740E4C" w:rsidRDefault="00740E4C"/>
        <w:p w14:paraId="4A71657F" w14:textId="77777777" w:rsidR="00740E4C" w:rsidRDefault="00740E4C"/>
        <w:p w14:paraId="7B4FA69B" w14:textId="77777777" w:rsidR="00740E4C" w:rsidRDefault="00740E4C"/>
        <w:p w14:paraId="39B7709C" w14:textId="77777777" w:rsidR="00740E4C" w:rsidRDefault="00740E4C"/>
        <w:p w14:paraId="4D67E484" w14:textId="77777777" w:rsidR="00740E4C" w:rsidRDefault="00740E4C"/>
        <w:p w14:paraId="25B67F9C" w14:textId="77777777" w:rsidR="00740E4C" w:rsidRDefault="00740E4C"/>
        <w:p w14:paraId="654A4D79" w14:textId="77777777" w:rsidR="00740E4C" w:rsidRDefault="00740E4C"/>
        <w:p w14:paraId="6E8B17EF" w14:textId="77777777" w:rsidR="00740E4C" w:rsidRDefault="00740E4C"/>
        <w:p w14:paraId="69222B20" w14:textId="77777777" w:rsidR="00740E4C" w:rsidRDefault="00740E4C"/>
        <w:p w14:paraId="5EDD5BD7" w14:textId="77777777" w:rsidR="00740E4C" w:rsidRDefault="00740E4C"/>
        <w:p w14:paraId="6D19328D" w14:textId="77777777" w:rsidR="00740E4C" w:rsidRDefault="00740E4C"/>
        <w:p w14:paraId="7AB53731" w14:textId="77777777" w:rsidR="00740E4C" w:rsidRDefault="00D11187">
          <w:pPr>
            <w:pStyle w:val="Title"/>
            <w:jc w:val="right"/>
            <w:rPr>
              <w:lang w:val="en-US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sdt>
            <w:sdtPr>
              <w:rPr>
                <w:rFonts w:ascii="Gill Sans MT" w:eastAsia="Gill Sans MT" w:hAnsi="Gill Sans MT" w:cs="Gill Sans MT"/>
                <w:lang w:val="en-US"/>
              </w:rPr>
              <w:alias w:val="Titel"/>
              <w:id w:val="-16328585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Gill Sans MT" w:eastAsia="Gill Sans MT" w:hAnsi="Gill Sans MT" w:cs="Gill Sans MT"/>
                  <w:lang w:val="en-US"/>
                </w:rPr>
                <w:t>Mitarbeiterprofil</w:t>
              </w:r>
            </w:sdtContent>
          </w:sdt>
        </w:p>
        <w:p w14:paraId="15134944" w14:textId="7089924B" w:rsidR="00740E4C" w:rsidRDefault="00433057">
          <w:pPr>
            <w:ind w:left="708" w:firstLine="708"/>
            <w:jc w:val="right"/>
            <w:rPr>
              <w:rFonts w:ascii="Gill Sans MT" w:eastAsia="Gill Sans MT" w:hAnsi="Gill Sans MT" w:cs="Gill Sans MT"/>
              <w:sz w:val="28"/>
              <w:szCs w:val="28"/>
              <w:lang w:val="en-GB"/>
            </w:rPr>
          </w:pPr>
          <w:r>
            <w:rPr>
              <w:rFonts w:ascii="Gill Sans MT" w:eastAsia="Gill Sans MT" w:hAnsi="Gill Sans MT" w:cs="Gill Sans MT"/>
              <w:sz w:val="28"/>
              <w:szCs w:val="28"/>
              <w:lang w:val="en-GB"/>
            </w:rPr>
            <w:t>Noman Hanif</w:t>
          </w:r>
        </w:p>
        <w:p w14:paraId="1FEE6FED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19488FBF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0FBF5227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39BF6BC0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7F956675" w14:textId="77777777" w:rsidR="00740E4C" w:rsidRDefault="00740E4C">
          <w:pPr>
            <w:ind w:left="708" w:firstLine="708"/>
            <w:jc w:val="right"/>
            <w:rPr>
              <w:lang w:val="en-GB"/>
            </w:rPr>
          </w:pPr>
        </w:p>
        <w:p w14:paraId="2188A22C" w14:textId="77777777" w:rsidR="00740E4C" w:rsidRDefault="00D11187">
          <w:r>
            <w:rPr>
              <w:lang w:val="en-GB"/>
            </w:rPr>
            <w:br w:type="page"/>
          </w:r>
        </w:p>
      </w:sdtContent>
    </w:sdt>
    <w:p w14:paraId="11C23BA4" w14:textId="4C36ED1E" w:rsidR="00740E4C" w:rsidRDefault="00AF48A8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C6FF1" wp14:editId="223DE3CD">
                <wp:simplePos x="0" y="0"/>
                <wp:positionH relativeFrom="margin">
                  <wp:posOffset>4211320</wp:posOffset>
                </wp:positionH>
                <wp:positionV relativeFrom="paragraph">
                  <wp:posOffset>-635</wp:posOffset>
                </wp:positionV>
                <wp:extent cx="1524000" cy="1724025"/>
                <wp:effectExtent l="0" t="0" r="0" b="9525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2019"/>
                          </a:stretch>
                        </a:blipFill>
                        <a:ln w="6350" cap="flat" cmpd="sng">
                          <a:prstDash val="solid"/>
                        </a:ln>
                      </wps:spPr>
                      <wps:txbx>
                        <w:txbxContent>
                          <w:p w14:paraId="7EAF6915" w14:textId="7C3130FF" w:rsidR="00740E4C" w:rsidRDefault="00740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6FF1" id="Textfeld 2" o:spid="_x0000_s1026" style="position:absolute;margin-left:331.6pt;margin-top:-.05pt;width:120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" stroked="f" strokeweight=".5pt">
                <v:fill r:id="rId13" o:title="" recolor="t" rotate="t" type="frame"/>
                <v:textbox>
                  <w:txbxContent>
                    <w:p w14:paraId="7EAF6915" w14:textId="7C3130FF" w:rsidR="00740E4C" w:rsidRDefault="00740E4C"/>
                  </w:txbxContent>
                </v:textbox>
                <w10:wrap anchorx="margin"/>
              </v:rect>
            </w:pict>
          </mc:Fallback>
        </mc:AlternateContent>
      </w:r>
    </w:p>
    <w:p w14:paraId="6376CB42" w14:textId="2A8F081C" w:rsidR="00740E4C" w:rsidRDefault="00740E4C">
      <w:pPr>
        <w:pStyle w:val="Heading1"/>
      </w:pPr>
    </w:p>
    <w:p w14:paraId="5F608428" w14:textId="77777777" w:rsidR="00740E4C" w:rsidRDefault="00740E4C"/>
    <w:p w14:paraId="14BAE2ED" w14:textId="77777777" w:rsidR="00740E4C" w:rsidRDefault="00740E4C"/>
    <w:p w14:paraId="60A06341" w14:textId="77777777" w:rsidR="00740E4C" w:rsidRDefault="00D11187">
      <w:pPr>
        <w:pStyle w:val="Heading1"/>
      </w:pPr>
      <w:r>
        <w:t>Persönliche Daten</w:t>
      </w:r>
    </w:p>
    <w:p w14:paraId="040CA78F" w14:textId="77777777" w:rsidR="00740E4C" w:rsidRDefault="00740E4C"/>
    <w:p w14:paraId="7484BE7C" w14:textId="77777777" w:rsidR="00740E4C" w:rsidRDefault="00740E4C"/>
    <w:tbl>
      <w:tblPr>
        <w:tblStyle w:val="TableGrid"/>
        <w:tblW w:w="9062" w:type="dxa"/>
        <w:tblBorders>
          <w:top w:val="single" w:sz="4" w:space="0" w:color="095241"/>
          <w:left w:val="single" w:sz="4" w:space="0" w:color="095241"/>
          <w:bottom w:val="single" w:sz="4" w:space="0" w:color="095241"/>
          <w:right w:val="single" w:sz="4" w:space="0" w:color="095241"/>
          <w:insideH w:val="single" w:sz="4" w:space="0" w:color="095241"/>
          <w:insideV w:val="single" w:sz="4" w:space="0" w:color="095241"/>
        </w:tblBorders>
        <w:tblLayout w:type="fixed"/>
        <w:tblLook w:val="04A0" w:firstRow="1" w:lastRow="0" w:firstColumn="1" w:lastColumn="0" w:noHBand="0" w:noVBand="1"/>
      </w:tblPr>
      <w:tblGrid>
        <w:gridCol w:w="3063"/>
        <w:gridCol w:w="5999"/>
      </w:tblGrid>
      <w:tr w:rsidR="00740E4C" w14:paraId="10DF1C05" w14:textId="77777777">
        <w:trPr>
          <w:trHeight w:val="600"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C9B53" w14:textId="77777777" w:rsidR="00740E4C" w:rsidRDefault="00D11187">
            <w:r>
              <w:t>Name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97CA" w14:textId="5B061AE6" w:rsidR="00740E4C" w:rsidRDefault="00433057">
            <w:r>
              <w:rPr>
                <w:rFonts w:ascii="Gill Sans MT" w:eastAsia="Gill Sans MT" w:hAnsi="Gill Sans MT" w:cs="Gill Sans MT"/>
              </w:rPr>
              <w:t>Noman Hanif</w:t>
            </w:r>
          </w:p>
        </w:tc>
      </w:tr>
      <w:tr w:rsidR="00740E4C" w14:paraId="1670F22A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940D" w14:textId="77777777" w:rsidR="00740E4C" w:rsidRDefault="00D11187">
            <w:pPr>
              <w:spacing w:line="360" w:lineRule="auto"/>
            </w:pPr>
            <w:r>
              <w:t>Einheit/Standort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A551" w14:textId="77777777" w:rsidR="00740E4C" w:rsidRDefault="00D11187">
            <w:pPr>
              <w:spacing w:line="360" w:lineRule="auto"/>
            </w:pPr>
            <w:r>
              <w:t>RELACON IT Consulting GmbH</w:t>
            </w:r>
          </w:p>
        </w:tc>
      </w:tr>
      <w:tr w:rsidR="00740E4C" w14:paraId="3E134D79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F1A7" w14:textId="77777777" w:rsidR="00740E4C" w:rsidRDefault="00D11187">
            <w:pPr>
              <w:spacing w:line="360" w:lineRule="auto"/>
            </w:pPr>
            <w:r>
              <w:t>Ausbildung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5694" w14:textId="4426C2C5" w:rsidR="00740E4C" w:rsidRDefault="00433057">
            <w:pPr>
              <w:pStyle w:val="CK-Editor-Paragraph"/>
            </w:pPr>
            <w:r w:rsidRPr="00433057">
              <w:t>Anwendungsentwickler</w:t>
            </w:r>
            <w:r>
              <w:t xml:space="preserve"> (2014)</w:t>
            </w:r>
          </w:p>
        </w:tc>
      </w:tr>
      <w:tr w:rsidR="00740E4C" w14:paraId="4FE9D50F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EF68" w14:textId="77777777" w:rsidR="00740E4C" w:rsidRDefault="00D11187">
            <w:pPr>
              <w:spacing w:line="360" w:lineRule="auto"/>
            </w:pPr>
            <w:r>
              <w:t>Rolle(n)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1117" w14:textId="77777777" w:rsidR="00740E4C" w:rsidRDefault="00D11187">
            <w:pPr>
              <w:pStyle w:val="StandardHauptteil"/>
              <w:numPr>
                <w:ilvl w:val="0"/>
                <w:numId w:val="14"/>
              </w:numPr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Consultant SAP</w:t>
            </w:r>
          </w:p>
          <w:p w14:paraId="17FC94EC" w14:textId="77777777" w:rsidR="00740E4C" w:rsidRDefault="00740E4C">
            <w:pPr>
              <w:spacing w:line="360" w:lineRule="auto"/>
              <w:rPr>
                <w:lang w:val="en-US"/>
              </w:rPr>
            </w:pPr>
          </w:p>
        </w:tc>
      </w:tr>
      <w:tr w:rsidR="00740E4C" w14:paraId="5139F540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8A8C" w14:textId="77777777" w:rsidR="00740E4C" w:rsidRDefault="00D11187">
            <w:pPr>
              <w:spacing w:line="360" w:lineRule="auto"/>
            </w:pPr>
            <w:r>
              <w:t>Perspektivgruppe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FE7D" w14:textId="77777777" w:rsidR="00740E4C" w:rsidRDefault="00D11187">
            <w:pPr>
              <w:spacing w:line="360" w:lineRule="auto"/>
            </w:pPr>
            <w:r>
              <w:t>Senior Consultant SAP Technical Solutions</w:t>
            </w:r>
          </w:p>
        </w:tc>
      </w:tr>
      <w:tr w:rsidR="00740E4C" w14:paraId="024D4E88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6B32" w14:textId="77777777" w:rsidR="00740E4C" w:rsidRDefault="00D11187">
            <w:pPr>
              <w:spacing w:line="360" w:lineRule="auto"/>
            </w:pPr>
            <w:r>
              <w:t>Sprachkenntnisse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39ED" w14:textId="5A0C27AE" w:rsidR="00740E4C" w:rsidRDefault="00433057">
            <w:pPr>
              <w:pStyle w:val="StandardHauptteil"/>
              <w:numPr>
                <w:ilvl w:val="0"/>
                <w:numId w:val="16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English (Verhandlungssicher)</w:t>
            </w:r>
          </w:p>
          <w:p w14:paraId="2A560DFE" w14:textId="03F7ED84" w:rsidR="00740E4C" w:rsidRDefault="00433057">
            <w:pPr>
              <w:pStyle w:val="StandardHauptteil"/>
              <w:numPr>
                <w:ilvl w:val="0"/>
                <w:numId w:val="16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Deutsch (</w:t>
            </w:r>
            <w:r w:rsidRPr="00433057">
              <w:rPr>
                <w:rFonts w:ascii="Gill Sans MT" w:eastAsia="Gill Sans MT" w:hAnsi="Gill Sans MT" w:cs="Gill Sans MT"/>
                <w:sz w:val="22"/>
                <w:szCs w:val="22"/>
              </w:rPr>
              <w:t>A2-Niveau Kenntnisse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)</w:t>
            </w:r>
          </w:p>
          <w:p w14:paraId="42639B65" w14:textId="77777777" w:rsidR="00740E4C" w:rsidRDefault="00740E4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92379" w14:paraId="659A7211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5FB" w14:textId="1C804FD2" w:rsidR="00C92379" w:rsidRDefault="00345495">
            <w:pPr>
              <w:spacing w:line="360" w:lineRule="auto"/>
            </w:pPr>
            <w:r w:rsidRPr="00345495">
              <w:t>Interaktiver Lebenslauf (</w:t>
            </w:r>
            <w:proofErr w:type="spellStart"/>
            <w:r w:rsidRPr="00345495">
              <w:t>Github</w:t>
            </w:r>
            <w:proofErr w:type="spellEnd"/>
            <w:r w:rsidRPr="00345495">
              <w:t>)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628C" w14:textId="6374A8F7" w:rsidR="00C92379" w:rsidRDefault="00904037" w:rsidP="00345495">
            <w:pPr>
              <w:pStyle w:val="StandardHauptteil"/>
              <w:spacing w:after="20"/>
              <w:ind w:left="357"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hyperlink r:id="rId14" w:history="1">
              <w:r w:rsidRPr="00904037">
                <w:rPr>
                  <w:rStyle w:val="Hyperlink"/>
                  <w:rFonts w:ascii="Gill Sans MT" w:eastAsia="Gill Sans MT" w:hAnsi="Gill Sans MT" w:cs="Gill Sans MT"/>
                  <w:sz w:val="22"/>
                  <w:szCs w:val="22"/>
                </w:rPr>
                <w:t>https://codeofhana.github.io/noman-ui5-resume/</w:t>
              </w:r>
            </w:hyperlink>
          </w:p>
        </w:tc>
      </w:tr>
      <w:tr w:rsidR="00740E4C" w14:paraId="5CB0658F" w14:textId="77777777"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6CE7" w14:textId="77777777" w:rsidR="00740E4C" w:rsidRDefault="00D11187">
            <w:pPr>
              <w:spacing w:line="360" w:lineRule="auto"/>
            </w:pPr>
            <w:r>
              <w:t>Kernkompetenzen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CE48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</w:t>
            </w:r>
          </w:p>
          <w:p w14:paraId="69B6945E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 OO</w:t>
            </w:r>
          </w:p>
          <w:p w14:paraId="1C66CFDD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 performance tuning</w:t>
            </w:r>
          </w:p>
          <w:p w14:paraId="456613C2" w14:textId="28AD62ED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ABAP on HANA</w:t>
            </w:r>
          </w:p>
          <w:p w14:paraId="371E1A1B" w14:textId="2DF6F74E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OData Services</w:t>
            </w:r>
          </w:p>
          <w:p w14:paraId="496C7BA9" w14:textId="0122865F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Data Migration</w:t>
            </w:r>
          </w:p>
          <w:p w14:paraId="4E848453" w14:textId="47F6F0B9" w:rsidR="00433057" w:rsidRDefault="0043305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Adobe Forms</w:t>
            </w:r>
          </w:p>
          <w:p w14:paraId="7A710083" w14:textId="77777777" w:rsidR="00740E4C" w:rsidRDefault="00D11187">
            <w:pPr>
              <w:pStyle w:val="StandardHauptteil"/>
              <w:numPr>
                <w:ilvl w:val="0"/>
                <w:numId w:val="18"/>
              </w:numPr>
              <w:spacing w:after="20"/>
              <w:ind w:left="357" w:right="567" w:hanging="357"/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Präsentationskompetenz</w:t>
            </w:r>
          </w:p>
          <w:p w14:paraId="5C2D9B6C" w14:textId="77777777" w:rsidR="00740E4C" w:rsidRDefault="00740E4C">
            <w:pPr>
              <w:pStyle w:val="StandardHauptteil"/>
              <w:spacing w:after="20"/>
              <w:ind w:right="567"/>
              <w:rPr>
                <w:lang w:val="en-US"/>
              </w:rPr>
            </w:pPr>
          </w:p>
        </w:tc>
      </w:tr>
    </w:tbl>
    <w:p w14:paraId="76350B4B" w14:textId="77777777" w:rsidR="00740E4C" w:rsidRDefault="00D11187">
      <w:r>
        <w:br w:type="page"/>
      </w:r>
    </w:p>
    <w:p w14:paraId="6BFF2F1C" w14:textId="77777777" w:rsidR="00740E4C" w:rsidRDefault="00D11187">
      <w:pPr>
        <w:pStyle w:val="Heading1"/>
      </w:pPr>
      <w:r>
        <w:lastRenderedPageBreak/>
        <w:t>Kernkompetenzen (Detailübersicht)</w:t>
      </w:r>
    </w:p>
    <w:p w14:paraId="37BF308C" w14:textId="77777777" w:rsidR="00740E4C" w:rsidRDefault="00D11187">
      <w:pPr>
        <w:pStyle w:val="Heading2"/>
      </w:pPr>
      <w:bookmarkStart w:id="0" w:name="IndustrySkills"/>
      <w:r>
        <w:t>Branchenkenntnisse</w:t>
      </w:r>
    </w:p>
    <w:p w14:paraId="3CB62993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  <w:lang w:val="en-US"/>
        </w:rPr>
      </w:pPr>
    </w:p>
    <w:tbl>
      <w:tblPr>
        <w:tblStyle w:val="TableGrid"/>
        <w:tblW w:w="9212" w:type="dxa"/>
        <w:tblLayout w:type="fixed"/>
        <w:tblLook w:val="04A0" w:firstRow="1" w:lastRow="0" w:firstColumn="1" w:lastColumn="0" w:noHBand="0" w:noVBand="1"/>
      </w:tblPr>
      <w:tblGrid>
        <w:gridCol w:w="7083"/>
        <w:gridCol w:w="850"/>
        <w:gridCol w:w="1279"/>
      </w:tblGrid>
      <w:tr w:rsidR="00740E4C" w14:paraId="5F35DE42" w14:textId="77777777">
        <w:tc>
          <w:tcPr>
            <w:tcW w:w="7083" w:type="dxa"/>
          </w:tcPr>
          <w:p w14:paraId="3365C784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Branchen</w:t>
            </w:r>
          </w:p>
        </w:tc>
        <w:tc>
          <w:tcPr>
            <w:tcW w:w="850" w:type="dxa"/>
          </w:tcPr>
          <w:p w14:paraId="62A3E7FF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279" w:type="dxa"/>
          </w:tcPr>
          <w:p w14:paraId="450801B2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Erfahrung (Jahre)</w:t>
            </w:r>
          </w:p>
        </w:tc>
      </w:tr>
      <w:tr w:rsidR="00740E4C" w14:paraId="02810E57" w14:textId="77777777">
        <w:tc>
          <w:tcPr>
            <w:tcW w:w="7083" w:type="dxa"/>
          </w:tcPr>
          <w:p w14:paraId="309C6697" w14:textId="29A4B4C1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Öl</w:t>
            </w:r>
            <w:proofErr w:type="spellEnd"/>
            <w:r w:rsidRPr="00EB4653">
              <w:rPr>
                <w:rFonts w:ascii="Gill Sans MT" w:eastAsia="Gill Sans MT" w:hAnsi="Gill Sans MT" w:cs="Gill Sans MT"/>
                <w:lang w:val="en-US"/>
              </w:rPr>
              <w:t xml:space="preserve"> und Gas</w:t>
            </w:r>
          </w:p>
        </w:tc>
        <w:tc>
          <w:tcPr>
            <w:tcW w:w="850" w:type="dxa"/>
          </w:tcPr>
          <w:p w14:paraId="7B1875CF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746C86EC" w14:textId="3ED220DD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&gt;2 bis </w:t>
            </w:r>
            <w:r w:rsidR="00EB4653">
              <w:rPr>
                <w:rFonts w:ascii="Gill Sans MT" w:eastAsia="Gill Sans MT" w:hAnsi="Gill Sans MT" w:cs="Gill Sans MT"/>
                <w:lang w:val="en-US"/>
              </w:rPr>
              <w:t>3</w:t>
            </w:r>
            <w:r>
              <w:rPr>
                <w:rFonts w:ascii="Gill Sans MT" w:eastAsia="Gill Sans MT" w:hAnsi="Gill Sans MT" w:cs="Gill Sans MT"/>
                <w:lang w:val="en-US"/>
              </w:rPr>
              <w:t xml:space="preserve"> Jahre</w:t>
            </w:r>
          </w:p>
        </w:tc>
      </w:tr>
      <w:tr w:rsidR="00740E4C" w14:paraId="685651F1" w14:textId="77777777">
        <w:tc>
          <w:tcPr>
            <w:tcW w:w="7083" w:type="dxa"/>
          </w:tcPr>
          <w:p w14:paraId="2C0FC3CC" w14:textId="3DD2AE88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Automobilindustrie</w:t>
            </w:r>
            <w:proofErr w:type="spellEnd"/>
          </w:p>
        </w:tc>
        <w:tc>
          <w:tcPr>
            <w:tcW w:w="850" w:type="dxa"/>
          </w:tcPr>
          <w:p w14:paraId="73D738AF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22A67EAC" w14:textId="5BF4256F" w:rsidR="00740E4C" w:rsidRDefault="00EB4653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&gt;2 bis 4 Jahre</w:t>
            </w:r>
          </w:p>
        </w:tc>
      </w:tr>
      <w:tr w:rsidR="00740E4C" w14:paraId="43046918" w14:textId="77777777" w:rsidTr="00EB4653">
        <w:trPr>
          <w:trHeight w:val="584"/>
        </w:trPr>
        <w:tc>
          <w:tcPr>
            <w:tcW w:w="7083" w:type="dxa"/>
          </w:tcPr>
          <w:p w14:paraId="52927300" w14:textId="31065E0C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Pharmaindustrie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5752A8C8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1921DC12" w14:textId="157AFB10" w:rsidR="00740E4C" w:rsidRDefault="00EB4653">
            <w:pPr>
              <w:spacing w:line="360" w:lineRule="auto"/>
              <w:jc w:val="center"/>
            </w:pPr>
            <w:r w:rsidRPr="00EB4653">
              <w:rPr>
                <w:rFonts w:ascii="Gill Sans MT" w:eastAsia="Gill Sans MT" w:hAnsi="Gill Sans MT" w:cs="Gill Sans MT"/>
                <w:lang w:val="en-US"/>
              </w:rPr>
              <w:t xml:space="preserve">6 </w:t>
            </w: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Monate</w:t>
            </w:r>
            <w:proofErr w:type="spellEnd"/>
            <w:r w:rsidRPr="00EB4653"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</w:tr>
      <w:tr w:rsidR="00740E4C" w14:paraId="2FDDFD9E" w14:textId="77777777" w:rsidTr="00EB4653">
        <w:trPr>
          <w:trHeight w:val="620"/>
        </w:trPr>
        <w:tc>
          <w:tcPr>
            <w:tcW w:w="7083" w:type="dxa"/>
          </w:tcPr>
          <w:p w14:paraId="1B408D4C" w14:textId="3EAD3368" w:rsidR="00740E4C" w:rsidRDefault="00EB4653">
            <w:pPr>
              <w:spacing w:line="360" w:lineRule="auto"/>
            </w:pPr>
            <w:proofErr w:type="spellStart"/>
            <w:r w:rsidRPr="00EB4653">
              <w:rPr>
                <w:rFonts w:ascii="Gill Sans MT" w:eastAsia="Gill Sans MT" w:hAnsi="Gill Sans MT" w:cs="Gill Sans MT"/>
                <w:lang w:val="en-US"/>
              </w:rPr>
              <w:t>Konsumgüterindustrie</w:t>
            </w:r>
            <w:proofErr w:type="spellEnd"/>
          </w:p>
        </w:tc>
        <w:tc>
          <w:tcPr>
            <w:tcW w:w="850" w:type="dxa"/>
          </w:tcPr>
          <w:p w14:paraId="16794C57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46727421" w14:textId="1599E816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&gt;2 Jahre</w:t>
            </w:r>
          </w:p>
        </w:tc>
      </w:tr>
      <w:tr w:rsidR="00426D93" w14:paraId="771CD851" w14:textId="77777777" w:rsidTr="00EB4653">
        <w:trPr>
          <w:trHeight w:val="620"/>
        </w:trPr>
        <w:tc>
          <w:tcPr>
            <w:tcW w:w="7083" w:type="dxa"/>
          </w:tcPr>
          <w:p w14:paraId="03A4DC9A" w14:textId="17E72FAD" w:rsidR="00426D93" w:rsidRPr="00EB4653" w:rsidRDefault="00426D93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 w:rsidRPr="00426D93">
              <w:rPr>
                <w:rFonts w:ascii="Gill Sans MT" w:eastAsia="Gill Sans MT" w:hAnsi="Gill Sans MT" w:cs="Gill Sans MT"/>
              </w:rPr>
              <w:t>Baustoffindustrie</w:t>
            </w:r>
          </w:p>
        </w:tc>
        <w:tc>
          <w:tcPr>
            <w:tcW w:w="850" w:type="dxa"/>
          </w:tcPr>
          <w:p w14:paraId="66AFC57A" w14:textId="53342D82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0037C8BE" w14:textId="7D0531C2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&lt;1 Jahre</w:t>
            </w:r>
          </w:p>
        </w:tc>
      </w:tr>
    </w:tbl>
    <w:p w14:paraId="77D12CF1" w14:textId="77777777" w:rsidR="00740E4C" w:rsidRDefault="00D11187">
      <w:pPr>
        <w:pStyle w:val="Heading2"/>
      </w:pPr>
      <w:bookmarkStart w:id="1" w:name="SkillsWithParent"/>
      <w:bookmarkEnd w:id="0"/>
      <w:r>
        <w:t>IT Kompetenzen</w:t>
      </w:r>
    </w:p>
    <w:p w14:paraId="2EB62093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3823"/>
        <w:gridCol w:w="3260"/>
        <w:gridCol w:w="850"/>
        <w:gridCol w:w="1276"/>
      </w:tblGrid>
      <w:tr w:rsidR="00740E4C" w14:paraId="19C12B40" w14:textId="77777777">
        <w:tc>
          <w:tcPr>
            <w:tcW w:w="7083" w:type="dxa"/>
            <w:gridSpan w:val="2"/>
          </w:tcPr>
          <w:p w14:paraId="1C0C672B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Kompetenz</w:t>
            </w:r>
          </w:p>
        </w:tc>
        <w:tc>
          <w:tcPr>
            <w:tcW w:w="850" w:type="dxa"/>
          </w:tcPr>
          <w:p w14:paraId="22DEA634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276" w:type="dxa"/>
          </w:tcPr>
          <w:p w14:paraId="529ADA9A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Erfahrung (Jahre)</w:t>
            </w:r>
          </w:p>
        </w:tc>
      </w:tr>
      <w:tr w:rsidR="00740E4C" w14:paraId="7139FAC5" w14:textId="77777777">
        <w:tc>
          <w:tcPr>
            <w:tcW w:w="3823" w:type="dxa"/>
            <w:tcBorders>
              <w:right w:val="nil"/>
            </w:tcBorders>
          </w:tcPr>
          <w:p w14:paraId="22A4FFE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Allgemeine und </w:t>
            </w: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soziale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Kompetenzen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2EFA2FF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Analytisches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Denken </w:t>
            </w:r>
          </w:p>
        </w:tc>
        <w:tc>
          <w:tcPr>
            <w:tcW w:w="850" w:type="dxa"/>
          </w:tcPr>
          <w:p w14:paraId="4F0ED18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0689D841" w14:textId="39159AEB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40A5FD20" w14:textId="77777777">
        <w:tc>
          <w:tcPr>
            <w:tcW w:w="3823" w:type="dxa"/>
            <w:tcBorders>
              <w:right w:val="nil"/>
            </w:tcBorders>
          </w:tcPr>
          <w:p w14:paraId="58564A81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1752948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Belastbarkeit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06BD70A6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6" w:type="dxa"/>
          </w:tcPr>
          <w:p w14:paraId="2C973A58" w14:textId="25D22001" w:rsidR="00740E4C" w:rsidRDefault="00621720">
            <w:pPr>
              <w:spacing w:line="360" w:lineRule="auto"/>
              <w:jc w:val="center"/>
            </w:pPr>
            <w:r w:rsidRPr="00621720"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1B53D9B5" w14:textId="77777777">
        <w:tc>
          <w:tcPr>
            <w:tcW w:w="3823" w:type="dxa"/>
            <w:tcBorders>
              <w:right w:val="nil"/>
            </w:tcBorders>
          </w:tcPr>
          <w:p w14:paraId="3AEC8AD5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1F96D33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Eigeninitiative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7831A38B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235BFF0A" w14:textId="0F6BC7F2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5FB0B253" w14:textId="77777777">
        <w:tc>
          <w:tcPr>
            <w:tcW w:w="3823" w:type="dxa"/>
            <w:tcBorders>
              <w:right w:val="nil"/>
            </w:tcBorders>
          </w:tcPr>
          <w:p w14:paraId="7AD3BBA2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27D22F9D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Entscheidungsverhalten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457953F4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6" w:type="dxa"/>
          </w:tcPr>
          <w:p w14:paraId="5A96A123" w14:textId="06166C54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6F930D89" w14:textId="77777777">
        <w:tc>
          <w:tcPr>
            <w:tcW w:w="3823" w:type="dxa"/>
            <w:tcBorders>
              <w:right w:val="nil"/>
            </w:tcBorders>
          </w:tcPr>
          <w:p w14:paraId="18B60899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1A74A562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Flexibilität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07F9653D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6" w:type="dxa"/>
          </w:tcPr>
          <w:p w14:paraId="05AD9753" w14:textId="4CF84269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46EEA888" w14:textId="77777777">
        <w:tc>
          <w:tcPr>
            <w:tcW w:w="3823" w:type="dxa"/>
            <w:tcBorders>
              <w:right w:val="nil"/>
            </w:tcBorders>
          </w:tcPr>
          <w:p w14:paraId="777B3E6C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4E16A69A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Kommunikationsfähigkeit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5602350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2DB9AB55" w14:textId="2B078950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4A8F50D1" w14:textId="77777777">
        <w:tc>
          <w:tcPr>
            <w:tcW w:w="3823" w:type="dxa"/>
            <w:tcBorders>
              <w:right w:val="nil"/>
            </w:tcBorders>
          </w:tcPr>
          <w:p w14:paraId="4CC43C47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1F49459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Präsentationskompetenz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58FF6481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58BFA0F9" w14:textId="2F1AABDB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04FC4A3A" w14:textId="77777777">
        <w:tc>
          <w:tcPr>
            <w:tcW w:w="3823" w:type="dxa"/>
            <w:tcBorders>
              <w:right w:val="nil"/>
            </w:tcBorders>
          </w:tcPr>
          <w:p w14:paraId="771C2C07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ED1FB09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Selbst-Management </w:t>
            </w:r>
          </w:p>
        </w:tc>
        <w:tc>
          <w:tcPr>
            <w:tcW w:w="850" w:type="dxa"/>
          </w:tcPr>
          <w:p w14:paraId="289850B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65DBBD8" w14:textId="00E31826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</w:tr>
      <w:tr w:rsidR="00740E4C" w14:paraId="3F22FF10" w14:textId="77777777">
        <w:tc>
          <w:tcPr>
            <w:tcW w:w="3823" w:type="dxa"/>
            <w:tcBorders>
              <w:right w:val="nil"/>
            </w:tcBorders>
          </w:tcPr>
          <w:p w14:paraId="5DB8572E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3F55DD3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Verantwortungsfähigkeit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771D208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3375895A" w14:textId="6D6B749B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740E4C" w14:paraId="2167BE64" w14:textId="77777777">
        <w:tc>
          <w:tcPr>
            <w:tcW w:w="3823" w:type="dxa"/>
            <w:tcBorders>
              <w:right w:val="nil"/>
            </w:tcBorders>
          </w:tcPr>
          <w:p w14:paraId="3C9FD996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5B6B21FD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>
              <w:rPr>
                <w:rFonts w:ascii="Gill Sans MT" w:eastAsia="Gill Sans MT" w:hAnsi="Gill Sans MT" w:cs="Gill Sans MT"/>
                <w:lang w:val="en-US"/>
              </w:rPr>
              <w:t>Zielstrebigkeit</w:t>
            </w:r>
            <w:proofErr w:type="spellEnd"/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3803C03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02F23855" w14:textId="1E6B1188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6</w:t>
            </w:r>
          </w:p>
        </w:tc>
      </w:tr>
      <w:tr w:rsidR="00D65B80" w14:paraId="56CDCEB1" w14:textId="77777777">
        <w:tc>
          <w:tcPr>
            <w:tcW w:w="3823" w:type="dxa"/>
            <w:tcBorders>
              <w:right w:val="nil"/>
            </w:tcBorders>
          </w:tcPr>
          <w:p w14:paraId="4D2C5123" w14:textId="77777777" w:rsidR="00D65B80" w:rsidRDefault="00D65B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38318E2C" w14:textId="288B2EC5" w:rsidR="00D65B80" w:rsidRDefault="00D65B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 w:rsidRPr="00D65B80">
              <w:rPr>
                <w:rFonts w:ascii="Gill Sans MT" w:eastAsia="Gill Sans MT" w:hAnsi="Gill Sans MT" w:cs="Gill Sans MT"/>
                <w:lang w:val="en-US"/>
              </w:rPr>
              <w:t>Teamleitung</w:t>
            </w:r>
            <w:proofErr w:type="spellEnd"/>
          </w:p>
        </w:tc>
        <w:tc>
          <w:tcPr>
            <w:tcW w:w="850" w:type="dxa"/>
          </w:tcPr>
          <w:p w14:paraId="6027FB62" w14:textId="7E8DF269" w:rsidR="00D65B80" w:rsidRDefault="00D65B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8E3D0CA" w14:textId="2699A4DA" w:rsidR="00D65B80" w:rsidRDefault="00D65B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512EF4" w14:paraId="188D6822" w14:textId="77777777">
        <w:tc>
          <w:tcPr>
            <w:tcW w:w="3823" w:type="dxa"/>
            <w:tcBorders>
              <w:right w:val="nil"/>
            </w:tcBorders>
          </w:tcPr>
          <w:p w14:paraId="7FDEA793" w14:textId="77777777" w:rsidR="00512EF4" w:rsidRDefault="00512EF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1BCFB561" w14:textId="3CC02F19" w:rsidR="00512EF4" w:rsidRPr="00D65B80" w:rsidRDefault="00512EF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proofErr w:type="spellStart"/>
            <w:r w:rsidRPr="00512EF4">
              <w:rPr>
                <w:rFonts w:ascii="Gill Sans MT" w:eastAsia="Gill Sans MT" w:hAnsi="Gill Sans MT" w:cs="Gill Sans MT"/>
                <w:lang w:val="en-US"/>
              </w:rPr>
              <w:t>Projektplanung</w:t>
            </w:r>
            <w:proofErr w:type="spellEnd"/>
          </w:p>
        </w:tc>
        <w:tc>
          <w:tcPr>
            <w:tcW w:w="850" w:type="dxa"/>
          </w:tcPr>
          <w:p w14:paraId="0A6E1133" w14:textId="67421FF3" w:rsidR="00512EF4" w:rsidRDefault="00512EF4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3B968587" w14:textId="6ED08AA3" w:rsidR="00512EF4" w:rsidRDefault="00512EF4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21D0B0F2" w14:textId="77777777">
        <w:tc>
          <w:tcPr>
            <w:tcW w:w="3823" w:type="dxa"/>
            <w:tcBorders>
              <w:right w:val="nil"/>
            </w:tcBorders>
          </w:tcPr>
          <w:p w14:paraId="23FFCDEF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Office </w:t>
            </w:r>
          </w:p>
        </w:tc>
        <w:tc>
          <w:tcPr>
            <w:tcW w:w="3260" w:type="dxa"/>
            <w:tcBorders>
              <w:left w:val="nil"/>
            </w:tcBorders>
          </w:tcPr>
          <w:p w14:paraId="278C1EDF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Excel </w:t>
            </w:r>
          </w:p>
        </w:tc>
        <w:tc>
          <w:tcPr>
            <w:tcW w:w="850" w:type="dxa"/>
          </w:tcPr>
          <w:p w14:paraId="45890AB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356C9659" w14:textId="3B0A1EA2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70252F46" w14:textId="77777777">
        <w:tc>
          <w:tcPr>
            <w:tcW w:w="3823" w:type="dxa"/>
            <w:tcBorders>
              <w:right w:val="nil"/>
            </w:tcBorders>
          </w:tcPr>
          <w:p w14:paraId="5E20FADF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32451760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PowerPoint </w:t>
            </w:r>
          </w:p>
        </w:tc>
        <w:tc>
          <w:tcPr>
            <w:tcW w:w="850" w:type="dxa"/>
          </w:tcPr>
          <w:p w14:paraId="1F9E99F7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22855546" w14:textId="1C8FC4E3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5FB30804" w14:textId="77777777">
        <w:tc>
          <w:tcPr>
            <w:tcW w:w="3823" w:type="dxa"/>
            <w:tcBorders>
              <w:right w:val="nil"/>
            </w:tcBorders>
          </w:tcPr>
          <w:p w14:paraId="5D939042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1120953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Microsoft Word </w:t>
            </w:r>
          </w:p>
        </w:tc>
        <w:tc>
          <w:tcPr>
            <w:tcW w:w="850" w:type="dxa"/>
          </w:tcPr>
          <w:p w14:paraId="2BFC645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0CA2E189" w14:textId="2C5C69ED" w:rsidR="00740E4C" w:rsidRDefault="0062172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342CA5" w14:paraId="31FCBE27" w14:textId="77777777">
        <w:tc>
          <w:tcPr>
            <w:tcW w:w="3823" w:type="dxa"/>
            <w:tcBorders>
              <w:right w:val="nil"/>
            </w:tcBorders>
          </w:tcPr>
          <w:p w14:paraId="31A47310" w14:textId="298ED75F" w:rsidR="00342CA5" w:rsidRDefault="00342CA5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Testing Tools</w:t>
            </w:r>
          </w:p>
        </w:tc>
        <w:tc>
          <w:tcPr>
            <w:tcW w:w="3260" w:type="dxa"/>
            <w:tcBorders>
              <w:left w:val="nil"/>
            </w:tcBorders>
          </w:tcPr>
          <w:p w14:paraId="0CDEFE43" w14:textId="325BA755" w:rsidR="00342CA5" w:rsidRDefault="00342CA5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JIRA</w:t>
            </w:r>
          </w:p>
        </w:tc>
        <w:tc>
          <w:tcPr>
            <w:tcW w:w="850" w:type="dxa"/>
          </w:tcPr>
          <w:p w14:paraId="61CD14D3" w14:textId="012F4385" w:rsidR="00342CA5" w:rsidRDefault="00342CA5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13A4BD3E" w14:textId="0D3DFE6A" w:rsidR="00342CA5" w:rsidRDefault="00342CA5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0826D4CA" w14:textId="77777777">
        <w:tc>
          <w:tcPr>
            <w:tcW w:w="3823" w:type="dxa"/>
            <w:tcBorders>
              <w:right w:val="nil"/>
            </w:tcBorders>
          </w:tcPr>
          <w:p w14:paraId="0231D003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business applications </w:t>
            </w:r>
          </w:p>
        </w:tc>
        <w:tc>
          <w:tcPr>
            <w:tcW w:w="3260" w:type="dxa"/>
            <w:tcBorders>
              <w:left w:val="nil"/>
            </w:tcBorders>
          </w:tcPr>
          <w:p w14:paraId="4C05A7CE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ABAP performance tuning </w:t>
            </w:r>
          </w:p>
        </w:tc>
        <w:tc>
          <w:tcPr>
            <w:tcW w:w="850" w:type="dxa"/>
          </w:tcPr>
          <w:p w14:paraId="100363D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6D198C43" w14:textId="6E878A25" w:rsidR="00740E4C" w:rsidRDefault="00F3571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740E4C" w14:paraId="681124EA" w14:textId="77777777">
        <w:tc>
          <w:tcPr>
            <w:tcW w:w="3823" w:type="dxa"/>
            <w:tcBorders>
              <w:right w:val="nil"/>
            </w:tcBorders>
          </w:tcPr>
          <w:p w14:paraId="3BBE1D1A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Development </w:t>
            </w:r>
          </w:p>
        </w:tc>
        <w:tc>
          <w:tcPr>
            <w:tcW w:w="3260" w:type="dxa"/>
            <w:tcBorders>
              <w:left w:val="nil"/>
            </w:tcBorders>
          </w:tcPr>
          <w:p w14:paraId="076F454A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ABAP </w:t>
            </w:r>
          </w:p>
        </w:tc>
        <w:tc>
          <w:tcPr>
            <w:tcW w:w="850" w:type="dxa"/>
          </w:tcPr>
          <w:p w14:paraId="52C1EF5D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7508A790" w14:textId="448470CB" w:rsidR="00740E4C" w:rsidRDefault="00F3571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740E4C" w14:paraId="066EBE35" w14:textId="77777777">
        <w:tc>
          <w:tcPr>
            <w:tcW w:w="3823" w:type="dxa"/>
            <w:tcBorders>
              <w:right w:val="nil"/>
            </w:tcBorders>
          </w:tcPr>
          <w:p w14:paraId="74C20A8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531B0854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ABAP OO </w:t>
            </w:r>
          </w:p>
        </w:tc>
        <w:tc>
          <w:tcPr>
            <w:tcW w:w="850" w:type="dxa"/>
          </w:tcPr>
          <w:p w14:paraId="4F1B6158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68725D36" w14:textId="080795B4" w:rsidR="00740E4C" w:rsidRDefault="00F3571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0E3157" w14:paraId="2792D24C" w14:textId="77777777">
        <w:tc>
          <w:tcPr>
            <w:tcW w:w="3823" w:type="dxa"/>
            <w:tcBorders>
              <w:right w:val="nil"/>
            </w:tcBorders>
          </w:tcPr>
          <w:p w14:paraId="7126C108" w14:textId="77777777" w:rsidR="000E3157" w:rsidRDefault="000E315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76C842EB" w14:textId="4BF86BBE" w:rsidR="000E3157" w:rsidRDefault="000E315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ABAP on HANA</w:t>
            </w:r>
          </w:p>
        </w:tc>
        <w:tc>
          <w:tcPr>
            <w:tcW w:w="850" w:type="dxa"/>
          </w:tcPr>
          <w:p w14:paraId="7BBC2AAD" w14:textId="144A2B59" w:rsidR="000E3157" w:rsidRDefault="000E3157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CBE320B" w14:textId="7F0B391E" w:rsidR="000E3157" w:rsidRDefault="00F35711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</w:tr>
      <w:tr w:rsidR="006B1AB8" w14:paraId="3B0ABC8B" w14:textId="77777777">
        <w:tc>
          <w:tcPr>
            <w:tcW w:w="3823" w:type="dxa"/>
            <w:tcBorders>
              <w:right w:val="nil"/>
            </w:tcBorders>
          </w:tcPr>
          <w:p w14:paraId="20B9F097" w14:textId="77777777" w:rsidR="006B1AB8" w:rsidRDefault="006B1AB8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184F915F" w14:textId="72751DC6" w:rsidR="006B1AB8" w:rsidRDefault="006B1AB8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Adobe Forms</w:t>
            </w:r>
          </w:p>
        </w:tc>
        <w:tc>
          <w:tcPr>
            <w:tcW w:w="850" w:type="dxa"/>
          </w:tcPr>
          <w:p w14:paraId="3F88AC0C" w14:textId="12043463" w:rsidR="006B1AB8" w:rsidRDefault="006B1AB8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93D2D96" w14:textId="465A6C64" w:rsidR="006B1AB8" w:rsidRDefault="006B1AB8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0043C96D" w14:textId="77777777">
        <w:tc>
          <w:tcPr>
            <w:tcW w:w="3823" w:type="dxa"/>
            <w:tcBorders>
              <w:right w:val="nil"/>
            </w:tcBorders>
          </w:tcPr>
          <w:p w14:paraId="204B8734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0C8E88FF" w14:textId="6283FA07" w:rsidR="00740E4C" w:rsidRDefault="00A724AF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OData Services</w:t>
            </w:r>
          </w:p>
        </w:tc>
        <w:tc>
          <w:tcPr>
            <w:tcW w:w="850" w:type="dxa"/>
          </w:tcPr>
          <w:p w14:paraId="532A4D77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18EABC3A" w14:textId="525E7CA1" w:rsidR="00740E4C" w:rsidRDefault="00A724AF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</w:tr>
      <w:tr w:rsidR="00740E4C" w14:paraId="7643668F" w14:textId="77777777">
        <w:tc>
          <w:tcPr>
            <w:tcW w:w="3823" w:type="dxa"/>
            <w:tcBorders>
              <w:right w:val="nil"/>
            </w:tcBorders>
          </w:tcPr>
          <w:p w14:paraId="4393119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7C16DA7E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IDOC </w:t>
            </w:r>
          </w:p>
        </w:tc>
        <w:tc>
          <w:tcPr>
            <w:tcW w:w="850" w:type="dxa"/>
          </w:tcPr>
          <w:p w14:paraId="13C9200B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25DEFAAC" w14:textId="411B4851" w:rsidR="00740E4C" w:rsidRDefault="00544D8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544D80" w14:paraId="056A8655" w14:textId="77777777">
        <w:tc>
          <w:tcPr>
            <w:tcW w:w="3823" w:type="dxa"/>
            <w:tcBorders>
              <w:right w:val="nil"/>
            </w:tcBorders>
          </w:tcPr>
          <w:p w14:paraId="658F21D8" w14:textId="77777777" w:rsidR="00544D80" w:rsidRDefault="00544D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3F124FFC" w14:textId="426BE333" w:rsidR="00544D80" w:rsidRDefault="00544D80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Data Migration</w:t>
            </w:r>
          </w:p>
        </w:tc>
        <w:tc>
          <w:tcPr>
            <w:tcW w:w="850" w:type="dxa"/>
          </w:tcPr>
          <w:p w14:paraId="3C933B55" w14:textId="3FF7FA9D" w:rsidR="00544D80" w:rsidRDefault="00544D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757FBF9" w14:textId="27561FC5" w:rsidR="00544D80" w:rsidRDefault="00544D80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45C107D0" w14:textId="77777777">
        <w:tc>
          <w:tcPr>
            <w:tcW w:w="3823" w:type="dxa"/>
            <w:tcBorders>
              <w:right w:val="nil"/>
            </w:tcBorders>
          </w:tcPr>
          <w:p w14:paraId="12C26022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 </w:t>
            </w:r>
          </w:p>
        </w:tc>
        <w:tc>
          <w:tcPr>
            <w:tcW w:w="3260" w:type="dxa"/>
            <w:tcBorders>
              <w:left w:val="nil"/>
            </w:tcBorders>
          </w:tcPr>
          <w:p w14:paraId="45EEA648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SQL </w:t>
            </w:r>
          </w:p>
        </w:tc>
        <w:tc>
          <w:tcPr>
            <w:tcW w:w="850" w:type="dxa"/>
          </w:tcPr>
          <w:p w14:paraId="6F6DFF41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69E65E6A" w14:textId="22919BC9" w:rsidR="00740E4C" w:rsidRDefault="00544D80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8 </w:t>
            </w:r>
          </w:p>
        </w:tc>
      </w:tr>
      <w:tr w:rsidR="00C758D1" w14:paraId="353EB1D2" w14:textId="77777777">
        <w:tc>
          <w:tcPr>
            <w:tcW w:w="3823" w:type="dxa"/>
            <w:tcBorders>
              <w:right w:val="nil"/>
            </w:tcBorders>
          </w:tcPr>
          <w:p w14:paraId="6F0B988D" w14:textId="77777777" w:rsidR="00C758D1" w:rsidRDefault="00C758D1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2AE843B3" w14:textId="3D50288B" w:rsidR="00C758D1" w:rsidRDefault="00C758D1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Ui5</w:t>
            </w:r>
          </w:p>
        </w:tc>
        <w:tc>
          <w:tcPr>
            <w:tcW w:w="850" w:type="dxa"/>
          </w:tcPr>
          <w:p w14:paraId="2B79E1DA" w14:textId="3901A453" w:rsidR="00C758D1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7DDA2808" w14:textId="1E7EFFFA" w:rsidR="00C758D1" w:rsidRDefault="00C758D1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D7535D" w14:paraId="6949FEFC" w14:textId="77777777">
        <w:tc>
          <w:tcPr>
            <w:tcW w:w="3823" w:type="dxa"/>
            <w:tcBorders>
              <w:right w:val="nil"/>
            </w:tcBorders>
          </w:tcPr>
          <w:p w14:paraId="64A4ED52" w14:textId="77777777" w:rsidR="00D7535D" w:rsidRDefault="00D7535D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263158CE" w14:textId="294763D0" w:rsidR="00D7535D" w:rsidRDefault="00D7535D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Eclipse ADT</w:t>
            </w:r>
          </w:p>
        </w:tc>
        <w:tc>
          <w:tcPr>
            <w:tcW w:w="850" w:type="dxa"/>
          </w:tcPr>
          <w:p w14:paraId="4E288D88" w14:textId="078AD6FA" w:rsidR="00D7535D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04CA8B2D" w14:textId="7A0AAEF8" w:rsidR="00D7535D" w:rsidRDefault="00D7535D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426D93" w14:paraId="353F180F" w14:textId="77777777">
        <w:tc>
          <w:tcPr>
            <w:tcW w:w="3823" w:type="dxa"/>
            <w:tcBorders>
              <w:right w:val="nil"/>
            </w:tcBorders>
          </w:tcPr>
          <w:p w14:paraId="50EC2587" w14:textId="77777777" w:rsidR="00426D93" w:rsidRDefault="00426D93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0E689745" w14:textId="129CB42A" w:rsidR="00426D93" w:rsidRDefault="00426D93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BAS</w:t>
            </w:r>
          </w:p>
        </w:tc>
        <w:tc>
          <w:tcPr>
            <w:tcW w:w="850" w:type="dxa"/>
          </w:tcPr>
          <w:p w14:paraId="5D7FE2C5" w14:textId="20B85BFE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0E2B7BF5" w14:textId="7465E778" w:rsidR="00426D93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654C74" w14:paraId="1FC65A7E" w14:textId="77777777">
        <w:tc>
          <w:tcPr>
            <w:tcW w:w="3823" w:type="dxa"/>
            <w:tcBorders>
              <w:right w:val="nil"/>
            </w:tcBorders>
          </w:tcPr>
          <w:p w14:paraId="51800CA6" w14:textId="77777777" w:rsidR="00654C74" w:rsidRDefault="00654C7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</w:p>
        </w:tc>
        <w:tc>
          <w:tcPr>
            <w:tcW w:w="3260" w:type="dxa"/>
            <w:tcBorders>
              <w:left w:val="nil"/>
            </w:tcBorders>
          </w:tcPr>
          <w:p w14:paraId="38722AE6" w14:textId="1464B930" w:rsidR="00654C74" w:rsidRDefault="00654C7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BTP</w:t>
            </w:r>
          </w:p>
        </w:tc>
        <w:tc>
          <w:tcPr>
            <w:tcW w:w="850" w:type="dxa"/>
          </w:tcPr>
          <w:p w14:paraId="0EE4974B" w14:textId="77212680" w:rsidR="00654C74" w:rsidRDefault="00654C74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728CD4A3" w14:textId="1CDAB194" w:rsidR="00654C74" w:rsidRDefault="00426D93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</w:tr>
      <w:tr w:rsidR="00740E4C" w14:paraId="705F98FC" w14:textId="77777777">
        <w:tc>
          <w:tcPr>
            <w:tcW w:w="3823" w:type="dxa"/>
            <w:tcBorders>
              <w:right w:val="nil"/>
            </w:tcBorders>
          </w:tcPr>
          <w:p w14:paraId="19558158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Finance </w:t>
            </w:r>
          </w:p>
        </w:tc>
        <w:tc>
          <w:tcPr>
            <w:tcW w:w="3260" w:type="dxa"/>
            <w:tcBorders>
              <w:left w:val="nil"/>
            </w:tcBorders>
          </w:tcPr>
          <w:p w14:paraId="004FCB17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FI - Finance </w:t>
            </w:r>
          </w:p>
        </w:tc>
        <w:tc>
          <w:tcPr>
            <w:tcW w:w="850" w:type="dxa"/>
          </w:tcPr>
          <w:p w14:paraId="102ED4BA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6FA38CDB" w14:textId="03B3E8BA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053C1B" w14:paraId="2CD60995" w14:textId="77777777">
        <w:tc>
          <w:tcPr>
            <w:tcW w:w="3823" w:type="dxa"/>
            <w:tcBorders>
              <w:right w:val="nil"/>
            </w:tcBorders>
          </w:tcPr>
          <w:p w14:paraId="7EC1590F" w14:textId="79526F99" w:rsidR="00053C1B" w:rsidRDefault="00053C1B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Credit Management</w:t>
            </w:r>
          </w:p>
        </w:tc>
        <w:tc>
          <w:tcPr>
            <w:tcW w:w="3260" w:type="dxa"/>
            <w:tcBorders>
              <w:left w:val="nil"/>
            </w:tcBorders>
          </w:tcPr>
          <w:p w14:paraId="5A828A9C" w14:textId="5001136E" w:rsidR="00053C1B" w:rsidRDefault="00053C1B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FSCM</w:t>
            </w:r>
          </w:p>
        </w:tc>
        <w:tc>
          <w:tcPr>
            <w:tcW w:w="850" w:type="dxa"/>
          </w:tcPr>
          <w:p w14:paraId="5D0C6DBE" w14:textId="54534052" w:rsidR="00053C1B" w:rsidRDefault="00053C1B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40DB0184" w14:textId="647D9451" w:rsidR="00053C1B" w:rsidRDefault="00002D45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69EA6E35" w14:textId="77777777">
        <w:tc>
          <w:tcPr>
            <w:tcW w:w="3823" w:type="dxa"/>
            <w:tcBorders>
              <w:right w:val="nil"/>
            </w:tcBorders>
          </w:tcPr>
          <w:p w14:paraId="1E7CEF77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Materials Management </w:t>
            </w:r>
          </w:p>
        </w:tc>
        <w:tc>
          <w:tcPr>
            <w:tcW w:w="3260" w:type="dxa"/>
            <w:tcBorders>
              <w:left w:val="nil"/>
            </w:tcBorders>
          </w:tcPr>
          <w:p w14:paraId="39FB5BB5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MM - Materials Management </w:t>
            </w:r>
          </w:p>
        </w:tc>
        <w:tc>
          <w:tcPr>
            <w:tcW w:w="850" w:type="dxa"/>
          </w:tcPr>
          <w:p w14:paraId="7AFA006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63EF2EFC" w14:textId="280EF9F1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8</w:t>
            </w:r>
          </w:p>
        </w:tc>
      </w:tr>
      <w:tr w:rsidR="00740E4C" w14:paraId="0FD36C3E" w14:textId="77777777">
        <w:tc>
          <w:tcPr>
            <w:tcW w:w="3823" w:type="dxa"/>
            <w:tcBorders>
              <w:right w:val="nil"/>
            </w:tcBorders>
          </w:tcPr>
          <w:p w14:paraId="6192E056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Production Planning </w:t>
            </w:r>
          </w:p>
        </w:tc>
        <w:tc>
          <w:tcPr>
            <w:tcW w:w="3260" w:type="dxa"/>
            <w:tcBorders>
              <w:left w:val="nil"/>
            </w:tcBorders>
          </w:tcPr>
          <w:p w14:paraId="5AB53176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Production Planning (PP) </w:t>
            </w:r>
          </w:p>
        </w:tc>
        <w:tc>
          <w:tcPr>
            <w:tcW w:w="850" w:type="dxa"/>
          </w:tcPr>
          <w:p w14:paraId="74375D1F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0AFC65A0" w14:textId="148EDEA0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</w:tr>
      <w:tr w:rsidR="00740E4C" w14:paraId="1CE3328D" w14:textId="77777777">
        <w:tc>
          <w:tcPr>
            <w:tcW w:w="3823" w:type="dxa"/>
            <w:tcBorders>
              <w:right w:val="nil"/>
            </w:tcBorders>
          </w:tcPr>
          <w:p w14:paraId="3CEC3415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Quality Management </w:t>
            </w:r>
          </w:p>
        </w:tc>
        <w:tc>
          <w:tcPr>
            <w:tcW w:w="3260" w:type="dxa"/>
            <w:tcBorders>
              <w:left w:val="nil"/>
            </w:tcBorders>
          </w:tcPr>
          <w:p w14:paraId="4C96CDE3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QM - Quality Management </w:t>
            </w:r>
          </w:p>
        </w:tc>
        <w:tc>
          <w:tcPr>
            <w:tcW w:w="850" w:type="dxa"/>
          </w:tcPr>
          <w:p w14:paraId="50656983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5D8D9D95" w14:textId="240B734C" w:rsidR="00740E4C" w:rsidRDefault="00DE1EDB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512EF4" w14:paraId="4D5E5597" w14:textId="77777777">
        <w:tc>
          <w:tcPr>
            <w:tcW w:w="3823" w:type="dxa"/>
            <w:tcBorders>
              <w:right w:val="nil"/>
            </w:tcBorders>
          </w:tcPr>
          <w:p w14:paraId="5A19AC95" w14:textId="59B5E730" w:rsidR="00512EF4" w:rsidRDefault="00512EF4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Environment Health &amp; Sa</w:t>
            </w:r>
            <w:r w:rsidR="004E74B7">
              <w:rPr>
                <w:rFonts w:ascii="Gill Sans MT" w:eastAsia="Gill Sans MT" w:hAnsi="Gill Sans MT" w:cs="Gill Sans MT"/>
                <w:lang w:val="en-US"/>
              </w:rPr>
              <w:t>fety</w:t>
            </w:r>
          </w:p>
        </w:tc>
        <w:tc>
          <w:tcPr>
            <w:tcW w:w="3260" w:type="dxa"/>
            <w:tcBorders>
              <w:left w:val="nil"/>
            </w:tcBorders>
          </w:tcPr>
          <w:p w14:paraId="25FEB8CE" w14:textId="174D12D5" w:rsidR="00512EF4" w:rsidRDefault="004E74B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SAP EH&amp;S</w:t>
            </w:r>
          </w:p>
        </w:tc>
        <w:tc>
          <w:tcPr>
            <w:tcW w:w="850" w:type="dxa"/>
          </w:tcPr>
          <w:p w14:paraId="38048729" w14:textId="02D82A95" w:rsidR="00512EF4" w:rsidRDefault="004E74B7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20C1FEF2" w14:textId="39E64842" w:rsidR="00512EF4" w:rsidRDefault="004E74B7">
            <w:pPr>
              <w:spacing w:line="360" w:lineRule="auto"/>
              <w:jc w:val="center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1D128D1F" w14:textId="77777777">
        <w:tc>
          <w:tcPr>
            <w:tcW w:w="3823" w:type="dxa"/>
            <w:tcBorders>
              <w:right w:val="nil"/>
            </w:tcBorders>
          </w:tcPr>
          <w:p w14:paraId="53170165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Retail </w:t>
            </w:r>
          </w:p>
        </w:tc>
        <w:tc>
          <w:tcPr>
            <w:tcW w:w="3260" w:type="dxa"/>
            <w:tcBorders>
              <w:left w:val="nil"/>
            </w:tcBorders>
          </w:tcPr>
          <w:p w14:paraId="349D660B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Retail </w:t>
            </w:r>
          </w:p>
        </w:tc>
        <w:tc>
          <w:tcPr>
            <w:tcW w:w="850" w:type="dxa"/>
          </w:tcPr>
          <w:p w14:paraId="1560927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6" w:type="dxa"/>
          </w:tcPr>
          <w:p w14:paraId="34E05466" w14:textId="7426B434" w:rsidR="00740E4C" w:rsidRDefault="00C9636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</w:tr>
      <w:tr w:rsidR="00740E4C" w14:paraId="33B32516" w14:textId="77777777">
        <w:tc>
          <w:tcPr>
            <w:tcW w:w="3823" w:type="dxa"/>
            <w:tcBorders>
              <w:right w:val="nil"/>
            </w:tcBorders>
          </w:tcPr>
          <w:p w14:paraId="6BBC9D59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Sales and Distribution </w:t>
            </w:r>
          </w:p>
        </w:tc>
        <w:tc>
          <w:tcPr>
            <w:tcW w:w="3260" w:type="dxa"/>
            <w:tcBorders>
              <w:left w:val="nil"/>
            </w:tcBorders>
          </w:tcPr>
          <w:p w14:paraId="3DED5D49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SAP SD - Sales and Distribution </w:t>
            </w:r>
          </w:p>
        </w:tc>
        <w:tc>
          <w:tcPr>
            <w:tcW w:w="850" w:type="dxa"/>
          </w:tcPr>
          <w:p w14:paraId="5620A06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3</w:t>
            </w:r>
          </w:p>
        </w:tc>
        <w:tc>
          <w:tcPr>
            <w:tcW w:w="1276" w:type="dxa"/>
          </w:tcPr>
          <w:p w14:paraId="3CB62B97" w14:textId="262FBEE6" w:rsidR="00740E4C" w:rsidRDefault="00C96361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23B950B4" w14:textId="77777777">
        <w:tc>
          <w:tcPr>
            <w:tcW w:w="3823" w:type="dxa"/>
            <w:tcBorders>
              <w:right w:val="nil"/>
            </w:tcBorders>
          </w:tcPr>
          <w:p w14:paraId="06499250" w14:textId="77777777" w:rsidR="00740E4C" w:rsidRDefault="00D11187">
            <w:pPr>
              <w:spacing w:line="360" w:lineRule="auto"/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Skills </w:t>
            </w:r>
          </w:p>
        </w:tc>
        <w:tc>
          <w:tcPr>
            <w:tcW w:w="3260" w:type="dxa"/>
            <w:tcBorders>
              <w:left w:val="nil"/>
            </w:tcBorders>
          </w:tcPr>
          <w:p w14:paraId="4F7EBAB0" w14:textId="77777777" w:rsidR="00740E4C" w:rsidRDefault="00D11187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>
              <w:rPr>
                <w:rFonts w:ascii="Gill Sans MT" w:eastAsia="Gill Sans MT" w:hAnsi="Gill Sans MT" w:cs="Gill Sans MT"/>
                <w:lang w:val="en-US"/>
              </w:rPr>
              <w:t xml:space="preserve">S/4 HANA </w:t>
            </w:r>
          </w:p>
        </w:tc>
        <w:tc>
          <w:tcPr>
            <w:tcW w:w="850" w:type="dxa"/>
          </w:tcPr>
          <w:p w14:paraId="4BCCD18C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4</w:t>
            </w:r>
          </w:p>
        </w:tc>
        <w:tc>
          <w:tcPr>
            <w:tcW w:w="1276" w:type="dxa"/>
          </w:tcPr>
          <w:p w14:paraId="0B8FB903" w14:textId="687804EF" w:rsidR="00740E4C" w:rsidRDefault="00A724AF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5</w:t>
            </w:r>
          </w:p>
        </w:tc>
      </w:tr>
    </w:tbl>
    <w:p w14:paraId="1759CE1A" w14:textId="77777777" w:rsidR="00740E4C" w:rsidRDefault="00D11187">
      <w:pPr>
        <w:pStyle w:val="Heading2"/>
      </w:pPr>
      <w:bookmarkStart w:id="2" w:name="ts_GeneralSkills"/>
      <w:bookmarkEnd w:id="1"/>
      <w:r>
        <w:t>Methodische Kompetenzen</w:t>
      </w:r>
    </w:p>
    <w:p w14:paraId="6B448493" w14:textId="77777777" w:rsidR="00740E4C" w:rsidRDefault="00740E4C"/>
    <w:tbl>
      <w:tblPr>
        <w:tblStyle w:val="TableGrid"/>
        <w:tblW w:w="9212" w:type="dxa"/>
        <w:tblLayout w:type="fixed"/>
        <w:tblLook w:val="04A0" w:firstRow="1" w:lastRow="0" w:firstColumn="1" w:lastColumn="0" w:noHBand="0" w:noVBand="1"/>
      </w:tblPr>
      <w:tblGrid>
        <w:gridCol w:w="7083"/>
        <w:gridCol w:w="850"/>
        <w:gridCol w:w="1279"/>
      </w:tblGrid>
      <w:tr w:rsidR="00740E4C" w14:paraId="192D5D0D" w14:textId="77777777">
        <w:tc>
          <w:tcPr>
            <w:tcW w:w="7083" w:type="dxa"/>
          </w:tcPr>
          <w:p w14:paraId="3E9EE00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Kompetenz</w:t>
            </w:r>
          </w:p>
        </w:tc>
        <w:tc>
          <w:tcPr>
            <w:tcW w:w="850" w:type="dxa"/>
          </w:tcPr>
          <w:p w14:paraId="70056AA5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279" w:type="dxa"/>
          </w:tcPr>
          <w:p w14:paraId="1AD930AF" w14:textId="77777777" w:rsidR="00740E4C" w:rsidRDefault="00D11187">
            <w:pPr>
              <w:jc w:val="center"/>
              <w:rPr>
                <w:b/>
              </w:rPr>
            </w:pPr>
            <w:r>
              <w:rPr>
                <w:b/>
              </w:rPr>
              <w:t>Erfahrung (Jahre)</w:t>
            </w:r>
          </w:p>
        </w:tc>
      </w:tr>
      <w:tr w:rsidR="00740E4C" w14:paraId="4EF0612E" w14:textId="77777777">
        <w:tc>
          <w:tcPr>
            <w:tcW w:w="7083" w:type="dxa"/>
          </w:tcPr>
          <w:p w14:paraId="7C578D64" w14:textId="77777777" w:rsidR="00740E4C" w:rsidRDefault="00D11187">
            <w:pPr>
              <w:spacing w:line="360" w:lineRule="auto"/>
            </w:pPr>
            <w:r>
              <w:t>Analytisches Denken</w:t>
            </w:r>
          </w:p>
        </w:tc>
        <w:tc>
          <w:tcPr>
            <w:tcW w:w="850" w:type="dxa"/>
          </w:tcPr>
          <w:p w14:paraId="45D83515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127934EF" w14:textId="4A9DC565" w:rsidR="00740E4C" w:rsidRDefault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740E4C" w14:paraId="3F064440" w14:textId="77777777">
        <w:tc>
          <w:tcPr>
            <w:tcW w:w="7083" w:type="dxa"/>
          </w:tcPr>
          <w:p w14:paraId="76CD0FED" w14:textId="77777777" w:rsidR="00740E4C" w:rsidRDefault="00D11187">
            <w:pPr>
              <w:spacing w:line="360" w:lineRule="auto"/>
            </w:pPr>
            <w:r>
              <w:t>Belastbarkeit</w:t>
            </w:r>
          </w:p>
        </w:tc>
        <w:tc>
          <w:tcPr>
            <w:tcW w:w="850" w:type="dxa"/>
          </w:tcPr>
          <w:p w14:paraId="33E8FEB8" w14:textId="77777777" w:rsidR="00740E4C" w:rsidRDefault="00D11187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0C80A9FF" w14:textId="26FBCC78" w:rsidR="00740E4C" w:rsidRDefault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075593DF" w14:textId="77777777">
        <w:tc>
          <w:tcPr>
            <w:tcW w:w="7083" w:type="dxa"/>
          </w:tcPr>
          <w:p w14:paraId="6E750FF5" w14:textId="77777777" w:rsidR="00D34236" w:rsidRDefault="00D34236" w:rsidP="00D34236">
            <w:pPr>
              <w:spacing w:line="360" w:lineRule="auto"/>
            </w:pPr>
            <w:r>
              <w:t>Eigeninitiative</w:t>
            </w:r>
          </w:p>
        </w:tc>
        <w:tc>
          <w:tcPr>
            <w:tcW w:w="850" w:type="dxa"/>
          </w:tcPr>
          <w:p w14:paraId="1BF21980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31C901C4" w14:textId="35163F3F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1B39D50E" w14:textId="77777777">
        <w:tc>
          <w:tcPr>
            <w:tcW w:w="7083" w:type="dxa"/>
          </w:tcPr>
          <w:p w14:paraId="7916996A" w14:textId="77777777" w:rsidR="00D34236" w:rsidRDefault="00D34236" w:rsidP="00D34236">
            <w:pPr>
              <w:spacing w:line="360" w:lineRule="auto"/>
            </w:pPr>
            <w:r>
              <w:t>Entscheidungsverhalten</w:t>
            </w:r>
          </w:p>
        </w:tc>
        <w:tc>
          <w:tcPr>
            <w:tcW w:w="850" w:type="dxa"/>
          </w:tcPr>
          <w:p w14:paraId="73087BAE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277DABF0" w14:textId="5DDEC2BD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04653894" w14:textId="77777777">
        <w:tc>
          <w:tcPr>
            <w:tcW w:w="7083" w:type="dxa"/>
          </w:tcPr>
          <w:p w14:paraId="14AF3CC6" w14:textId="77777777" w:rsidR="00D34236" w:rsidRDefault="00D34236" w:rsidP="00D34236">
            <w:pPr>
              <w:spacing w:line="360" w:lineRule="auto"/>
            </w:pPr>
            <w:r>
              <w:t>Flexibilität</w:t>
            </w:r>
          </w:p>
        </w:tc>
        <w:tc>
          <w:tcPr>
            <w:tcW w:w="850" w:type="dxa"/>
          </w:tcPr>
          <w:p w14:paraId="21BB44BC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1</w:t>
            </w:r>
          </w:p>
        </w:tc>
        <w:tc>
          <w:tcPr>
            <w:tcW w:w="1279" w:type="dxa"/>
          </w:tcPr>
          <w:p w14:paraId="28489ABE" w14:textId="01189BFF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78CC799B" w14:textId="77777777">
        <w:tc>
          <w:tcPr>
            <w:tcW w:w="7083" w:type="dxa"/>
          </w:tcPr>
          <w:p w14:paraId="3A38392B" w14:textId="77777777" w:rsidR="00D34236" w:rsidRDefault="00D34236" w:rsidP="00D34236">
            <w:pPr>
              <w:spacing w:line="360" w:lineRule="auto"/>
            </w:pPr>
            <w:r>
              <w:t>Kommunikationsfähigkeit</w:t>
            </w:r>
          </w:p>
        </w:tc>
        <w:tc>
          <w:tcPr>
            <w:tcW w:w="850" w:type="dxa"/>
          </w:tcPr>
          <w:p w14:paraId="19F5F154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0B37DAAB" w14:textId="38D30AC7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18B42881" w14:textId="77777777">
        <w:tc>
          <w:tcPr>
            <w:tcW w:w="7083" w:type="dxa"/>
          </w:tcPr>
          <w:p w14:paraId="576224F2" w14:textId="77777777" w:rsidR="00D34236" w:rsidRDefault="00D34236" w:rsidP="00D34236">
            <w:pPr>
              <w:spacing w:line="360" w:lineRule="auto"/>
            </w:pPr>
            <w:r>
              <w:t>Präsentationskompetenz</w:t>
            </w:r>
          </w:p>
        </w:tc>
        <w:tc>
          <w:tcPr>
            <w:tcW w:w="850" w:type="dxa"/>
          </w:tcPr>
          <w:p w14:paraId="6B3038A5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33F9FEE3" w14:textId="2D3FBD64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39F0710B" w14:textId="77777777">
        <w:tc>
          <w:tcPr>
            <w:tcW w:w="7083" w:type="dxa"/>
          </w:tcPr>
          <w:p w14:paraId="52828EC4" w14:textId="77777777" w:rsidR="00D34236" w:rsidRDefault="00D34236" w:rsidP="00D34236">
            <w:pPr>
              <w:spacing w:line="360" w:lineRule="auto"/>
            </w:pPr>
            <w:r>
              <w:t>Selbst-Management</w:t>
            </w:r>
          </w:p>
        </w:tc>
        <w:tc>
          <w:tcPr>
            <w:tcW w:w="850" w:type="dxa"/>
          </w:tcPr>
          <w:p w14:paraId="75ABCDFD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5B0A6C7A" w14:textId="2CFBB824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5B67AE28" w14:textId="77777777">
        <w:tc>
          <w:tcPr>
            <w:tcW w:w="7083" w:type="dxa"/>
          </w:tcPr>
          <w:p w14:paraId="582D7BFA" w14:textId="77777777" w:rsidR="00D34236" w:rsidRDefault="00D34236" w:rsidP="00D34236">
            <w:pPr>
              <w:spacing w:line="360" w:lineRule="auto"/>
            </w:pPr>
            <w:r>
              <w:t>Verantwortungsfähigkeit</w:t>
            </w:r>
          </w:p>
        </w:tc>
        <w:tc>
          <w:tcPr>
            <w:tcW w:w="850" w:type="dxa"/>
          </w:tcPr>
          <w:p w14:paraId="63F9FC83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08590D80" w14:textId="156C1EF6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  <w:tr w:rsidR="00D34236" w14:paraId="5C5BC943" w14:textId="77777777">
        <w:tc>
          <w:tcPr>
            <w:tcW w:w="7083" w:type="dxa"/>
          </w:tcPr>
          <w:p w14:paraId="33911963" w14:textId="77777777" w:rsidR="00D34236" w:rsidRDefault="00D34236" w:rsidP="00D34236">
            <w:pPr>
              <w:spacing w:line="360" w:lineRule="auto"/>
            </w:pPr>
            <w:r>
              <w:t>Zielstrebigkeit</w:t>
            </w:r>
          </w:p>
        </w:tc>
        <w:tc>
          <w:tcPr>
            <w:tcW w:w="850" w:type="dxa"/>
          </w:tcPr>
          <w:p w14:paraId="6087B12C" w14:textId="77777777" w:rsidR="00D34236" w:rsidRDefault="00D34236" w:rsidP="00D34236">
            <w:pPr>
              <w:spacing w:line="360" w:lineRule="auto"/>
              <w:jc w:val="center"/>
            </w:pPr>
            <w:r>
              <w:rPr>
                <w:rFonts w:ascii="Gill Sans MT" w:eastAsia="Gill Sans MT" w:hAnsi="Gill Sans MT" w:cs="Gill Sans MT"/>
                <w:lang w:val="en-US"/>
              </w:rPr>
              <w:t>2</w:t>
            </w:r>
          </w:p>
        </w:tc>
        <w:tc>
          <w:tcPr>
            <w:tcW w:w="1279" w:type="dxa"/>
          </w:tcPr>
          <w:p w14:paraId="50A4C664" w14:textId="61834101" w:rsidR="00D34236" w:rsidRDefault="00D34236" w:rsidP="00D34236">
            <w:pPr>
              <w:spacing w:line="360" w:lineRule="auto"/>
              <w:jc w:val="center"/>
            </w:pPr>
            <w:r w:rsidRPr="006A64E9">
              <w:rPr>
                <w:rFonts w:ascii="Gill Sans MT" w:eastAsia="Gill Sans MT" w:hAnsi="Gill Sans MT" w:cs="Gill Sans MT"/>
                <w:lang w:val="en-US"/>
              </w:rPr>
              <w:t>7</w:t>
            </w:r>
          </w:p>
        </w:tc>
      </w:tr>
    </w:tbl>
    <w:p w14:paraId="4844EE80" w14:textId="77777777" w:rsidR="00740E4C" w:rsidRDefault="00D11187">
      <w:r>
        <w:br w:type="page"/>
      </w:r>
    </w:p>
    <w:bookmarkEnd w:id="2"/>
    <w:p w14:paraId="177E7234" w14:textId="77777777" w:rsidR="00740E4C" w:rsidRDefault="00D11187">
      <w:pPr>
        <w:pStyle w:val="Heading2"/>
      </w:pPr>
      <w:r>
        <w:lastRenderedPageBreak/>
        <w:t>@breakline@</w:t>
      </w:r>
      <w:bookmarkStart w:id="3" w:name="ProfessionalExperience"/>
      <w:r>
        <w:t>Beruflicher Werdegang</w:t>
      </w:r>
    </w:p>
    <w:p w14:paraId="68EFF63A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  <w:lang w:val="en-US"/>
        </w:rPr>
      </w:pP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27AA78B5" w14:textId="77777777">
        <w:trPr>
          <w:cantSplit/>
          <w:trHeight w:val="565"/>
        </w:trPr>
        <w:tc>
          <w:tcPr>
            <w:tcW w:w="2518" w:type="dxa"/>
          </w:tcPr>
          <w:p w14:paraId="58C5F7E5" w14:textId="77777777" w:rsidR="00740E4C" w:rsidRDefault="00D11187">
            <w:r>
              <w:t>Unternehmen</w:t>
            </w:r>
          </w:p>
        </w:tc>
        <w:tc>
          <w:tcPr>
            <w:tcW w:w="6694" w:type="dxa"/>
          </w:tcPr>
          <w:p w14:paraId="57982BC6" w14:textId="77777777" w:rsidR="00CC643C" w:rsidRDefault="00CC643C" w:rsidP="00CC643C">
            <w:pPr>
              <w:rPr>
                <w:rFonts w:ascii="Gill Sans MT" w:eastAsia="Gill Sans MT" w:hAnsi="Gill Sans MT" w:cs="Gill Sans MT"/>
                <w:b/>
              </w:rPr>
            </w:pPr>
            <w:r>
              <w:rPr>
                <w:rFonts w:ascii="Gill Sans MT" w:eastAsia="Gill Sans MT" w:hAnsi="Gill Sans MT" w:cs="Gill Sans MT"/>
                <w:b/>
              </w:rPr>
              <w:t>IT-Dienstleister</w:t>
            </w:r>
          </w:p>
          <w:p w14:paraId="20062AF3" w14:textId="03D43C26" w:rsidR="00740E4C" w:rsidRDefault="00CC643C" w:rsidP="00CC643C">
            <w:r>
              <w:rPr>
                <w:rFonts w:ascii="Gill Sans MT" w:eastAsia="Gill Sans MT" w:hAnsi="Gill Sans MT" w:cs="Gill Sans MT"/>
              </w:rPr>
              <w:t>Dienstleistungen</w:t>
            </w:r>
          </w:p>
        </w:tc>
      </w:tr>
      <w:tr w:rsidR="00740E4C" w14:paraId="79A735E3" w14:textId="77777777">
        <w:trPr>
          <w:cantSplit/>
          <w:trHeight w:val="270"/>
        </w:trPr>
        <w:tc>
          <w:tcPr>
            <w:tcW w:w="2518" w:type="dxa"/>
          </w:tcPr>
          <w:p w14:paraId="51E575B8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6AE1F5FF" w14:textId="12333311" w:rsidR="00740E4C" w:rsidRDefault="00D11187"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"Ab"  ""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t>Ab</w:t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  <w:r w:rsidR="00890ED5">
              <w:rPr>
                <w:rFonts w:ascii="Gill Sans MT" w:eastAsia="Gill Sans MT" w:hAnsi="Gill Sans MT" w:cs="Gill Sans MT"/>
              </w:rPr>
              <w:t>04</w:t>
            </w:r>
            <w:r>
              <w:rPr>
                <w:rFonts w:ascii="Gill Sans MT" w:eastAsia="Gill Sans MT" w:hAnsi="Gill Sans MT" w:cs="Gill Sans MT"/>
              </w:rPr>
              <w:t>.</w:t>
            </w:r>
            <w:r w:rsidR="00223933">
              <w:rPr>
                <w:rFonts w:ascii="Gill Sans MT" w:eastAsia="Gill Sans MT" w:hAnsi="Gill Sans MT" w:cs="Gill Sans MT"/>
              </w:rPr>
              <w:t>20</w:t>
            </w:r>
            <w:r w:rsidR="00890ED5">
              <w:rPr>
                <w:rFonts w:ascii="Gill Sans MT" w:eastAsia="Gill Sans MT" w:hAnsi="Gill Sans MT" w:cs="Gill Sans MT"/>
              </w:rPr>
              <w:t>21</w:t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 "" "-"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  <w:tr w:rsidR="00740E4C" w14:paraId="0CCF6F4B" w14:textId="77777777">
        <w:trPr>
          <w:cantSplit/>
          <w:trHeight w:val="260"/>
        </w:trPr>
        <w:tc>
          <w:tcPr>
            <w:tcW w:w="2518" w:type="dxa"/>
          </w:tcPr>
          <w:p w14:paraId="1ECB483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Rollen/Aufgaben</w:t>
            </w:r>
          </w:p>
        </w:tc>
        <w:tc>
          <w:tcPr>
            <w:tcW w:w="6694" w:type="dxa"/>
          </w:tcPr>
          <w:p w14:paraId="779E3E78" w14:textId="200C91CD" w:rsidR="00740E4C" w:rsidRDefault="000049D9">
            <w:r>
              <w:rPr>
                <w:rFonts w:ascii="Gill Sans MT" w:eastAsia="Gill Sans MT" w:hAnsi="Gill Sans MT" w:cs="Gill Sans MT"/>
                <w:lang w:val="en-US"/>
              </w:rPr>
              <w:t>SAP Technical Consulting</w:t>
            </w:r>
          </w:p>
        </w:tc>
      </w:tr>
      <w:tr w:rsidR="00740E4C" w14:paraId="43830F17" w14:textId="77777777">
        <w:trPr>
          <w:cantSplit/>
          <w:trHeight w:val="561"/>
        </w:trPr>
        <w:tc>
          <w:tcPr>
            <w:tcW w:w="2518" w:type="dxa"/>
          </w:tcPr>
          <w:p w14:paraId="0CED40BA" w14:textId="77777777" w:rsidR="00740E4C" w:rsidRDefault="00D11187">
            <w:r>
              <w:t>Tätigkeitsschwerpunkte</w:t>
            </w:r>
          </w:p>
        </w:tc>
        <w:tc>
          <w:tcPr>
            <w:tcW w:w="6694" w:type="dxa"/>
          </w:tcPr>
          <w:p w14:paraId="04D8E70E" w14:textId="77777777" w:rsidR="00740E4C" w:rsidRDefault="00D11187">
            <w:r>
              <w:rPr>
                <w:sz w:val="24"/>
              </w:rPr>
              <w:t xml:space="preserve">Tätigkeitsschwerpunkte: </w:t>
            </w:r>
          </w:p>
          <w:p w14:paraId="1024C281" w14:textId="77777777" w:rsidR="00740E4C" w:rsidRDefault="00D11187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Teilprojektleitung</w:t>
            </w:r>
          </w:p>
          <w:p w14:paraId="6D468E1A" w14:textId="77777777" w:rsidR="00740E4C" w:rsidRDefault="00D11187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Anwendungsentwickler</w:t>
            </w:r>
          </w:p>
          <w:p w14:paraId="46C660F9" w14:textId="00EFB99A" w:rsidR="00740E4C" w:rsidRDefault="00D11187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Projektmitarbeit (diverse von </w:t>
            </w:r>
            <w:r w:rsidR="00A6757A">
              <w:rPr>
                <w:sz w:val="24"/>
              </w:rPr>
              <w:t>20</w:t>
            </w:r>
            <w:r w:rsidR="00234ED0">
              <w:rPr>
                <w:sz w:val="24"/>
              </w:rPr>
              <w:t>21</w:t>
            </w:r>
            <w:r>
              <w:rPr>
                <w:sz w:val="24"/>
              </w:rPr>
              <w:t xml:space="preserve"> bis </w:t>
            </w:r>
            <w:r w:rsidR="00234ED0">
              <w:rPr>
                <w:sz w:val="24"/>
              </w:rPr>
              <w:t>heute</w:t>
            </w:r>
            <w:r>
              <w:rPr>
                <w:sz w:val="24"/>
              </w:rPr>
              <w:t>)</w:t>
            </w:r>
          </w:p>
        </w:tc>
      </w:tr>
    </w:tbl>
    <w:p w14:paraId="15E6CF02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</w:rPr>
      </w:pPr>
    </w:p>
    <w:p w14:paraId="52A0378C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</w:rPr>
      </w:pPr>
    </w:p>
    <w:p w14:paraId="677FDC0F" w14:textId="77777777" w:rsidR="00740E4C" w:rsidRDefault="00740E4C">
      <w:pPr>
        <w:pStyle w:val="StandardHauptteil"/>
        <w:spacing w:after="20"/>
        <w:ind w:right="567"/>
        <w:rPr>
          <w:rFonts w:ascii="Gill Sans MT" w:eastAsia="Gill Sans MT" w:hAnsi="Gill Sans MT" w:cs="Gill Sans MT"/>
          <w:sz w:val="22"/>
          <w:szCs w:val="22"/>
        </w:rPr>
      </w:pPr>
    </w:p>
    <w:p w14:paraId="2F2A225D" w14:textId="77777777" w:rsidR="00740E4C" w:rsidRDefault="00D11187">
      <w:r>
        <w:br w:type="page"/>
      </w:r>
    </w:p>
    <w:bookmarkEnd w:id="3"/>
    <w:p w14:paraId="7E75075F" w14:textId="77777777" w:rsidR="00740E4C" w:rsidRDefault="00D11187">
      <w:pPr>
        <w:pStyle w:val="Heading2"/>
      </w:pPr>
      <w:r>
        <w:lastRenderedPageBreak/>
        <w:t>@breakline@</w:t>
      </w:r>
      <w:bookmarkStart w:id="4" w:name="ProjectHistory"/>
      <w:r>
        <w:t>Auszug der wichtigsten Projekteinsätze</w:t>
      </w: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5E5C68" w14:paraId="1AA3FCB5" w14:textId="77777777" w:rsidTr="009B0A86">
        <w:trPr>
          <w:cantSplit/>
          <w:trHeight w:val="551"/>
        </w:trPr>
        <w:tc>
          <w:tcPr>
            <w:tcW w:w="2518" w:type="dxa"/>
          </w:tcPr>
          <w:p w14:paraId="19845830" w14:textId="77777777" w:rsidR="005E5C68" w:rsidRDefault="005E5C68" w:rsidP="009B0A86">
            <w:r>
              <w:t>Kunde</w:t>
            </w:r>
          </w:p>
        </w:tc>
        <w:tc>
          <w:tcPr>
            <w:tcW w:w="6694" w:type="dxa"/>
          </w:tcPr>
          <w:p w14:paraId="0537F425" w14:textId="77777777" w:rsidR="005E5C68" w:rsidRDefault="005E5C68" w:rsidP="009B0A86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Tesa SE</w:t>
            </w:r>
          </w:p>
          <w:p w14:paraId="4E9DE697" w14:textId="77777777" w:rsidR="005E5C68" w:rsidRDefault="005E5C68" w:rsidP="009B0A86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 w:rsidRPr="00BD7746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Chemische</w:t>
            </w:r>
            <w:r w:rsidRPr="005F0D95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Industrie</w:t>
            </w:r>
          </w:p>
        </w:tc>
      </w:tr>
      <w:tr w:rsidR="005E5C68" w14:paraId="753056A2" w14:textId="77777777" w:rsidTr="009B0A86">
        <w:trPr>
          <w:cantSplit/>
          <w:trHeight w:val="274"/>
        </w:trPr>
        <w:tc>
          <w:tcPr>
            <w:tcW w:w="2518" w:type="dxa"/>
          </w:tcPr>
          <w:p w14:paraId="20227B08" w14:textId="77777777" w:rsidR="005E5C68" w:rsidRDefault="005E5C68" w:rsidP="009B0A86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65D69C20" w14:textId="77777777" w:rsidR="005E5C68" w:rsidRDefault="005E5C68" w:rsidP="009B0A86">
            <w:pPr>
              <w:rPr>
                <w:b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 xml:space="preserve">ABAP </w:t>
            </w:r>
            <w:proofErr w:type="spellStart"/>
            <w:r w:rsidRPr="00433057">
              <w:rPr>
                <w:rFonts w:ascii="Gill Sans MT" w:eastAsia="Gill Sans MT" w:hAnsi="Gill Sans MT" w:cs="Gill Sans MT"/>
                <w:b/>
              </w:rPr>
              <w:t>Neientwicklungen</w:t>
            </w:r>
            <w:proofErr w:type="spellEnd"/>
            <w:r w:rsidRPr="00433057">
              <w:rPr>
                <w:rFonts w:ascii="Gill Sans MT" w:eastAsia="Gill Sans MT" w:hAnsi="Gill Sans MT" w:cs="Gill Sans MT"/>
                <w:b/>
              </w:rPr>
              <w:t xml:space="preserve"> im SAP </w:t>
            </w:r>
            <w:r>
              <w:rPr>
                <w:rFonts w:ascii="Gill Sans MT" w:eastAsia="Gill Sans MT" w:hAnsi="Gill Sans MT" w:cs="Gill Sans MT"/>
                <w:b/>
              </w:rPr>
              <w:t>S4</w:t>
            </w:r>
            <w:r w:rsidRPr="00433057">
              <w:rPr>
                <w:rFonts w:ascii="Gill Sans MT" w:eastAsia="Gill Sans MT" w:hAnsi="Gill Sans MT" w:cs="Gill Sans MT"/>
                <w:b/>
              </w:rPr>
              <w:t xml:space="preserve"> Umfeld</w:t>
            </w:r>
          </w:p>
        </w:tc>
      </w:tr>
      <w:tr w:rsidR="005E5C68" w14:paraId="7C6D48C8" w14:textId="77777777" w:rsidTr="009B0A86">
        <w:trPr>
          <w:cantSplit/>
          <w:trHeight w:val="294"/>
        </w:trPr>
        <w:tc>
          <w:tcPr>
            <w:tcW w:w="2518" w:type="dxa"/>
          </w:tcPr>
          <w:p w14:paraId="5A786AFA" w14:textId="77777777" w:rsidR="005E5C68" w:rsidRDefault="005E5C68" w:rsidP="009B0A86">
            <w:r>
              <w:t>Zeitraum</w:t>
            </w:r>
          </w:p>
        </w:tc>
        <w:tc>
          <w:tcPr>
            <w:tcW w:w="6694" w:type="dxa"/>
          </w:tcPr>
          <w:p w14:paraId="58ACE8D6" w14:textId="77777777" w:rsidR="005E5C68" w:rsidRDefault="005E5C68" w:rsidP="009B0A86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05.2022 -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 &lt;&gt; 0 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heute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5E5C68" w14:paraId="39CA2EC4" w14:textId="77777777" w:rsidTr="009B0A86">
        <w:trPr>
          <w:cantSplit/>
          <w:trHeight w:val="538"/>
        </w:trPr>
        <w:tc>
          <w:tcPr>
            <w:tcW w:w="2518" w:type="dxa"/>
          </w:tcPr>
          <w:p w14:paraId="078E2835" w14:textId="77777777" w:rsidR="005E5C68" w:rsidRDefault="005E5C68" w:rsidP="009B0A86">
            <w:r>
              <w:t>Projektbeschreibung</w:t>
            </w:r>
          </w:p>
        </w:tc>
        <w:tc>
          <w:tcPr>
            <w:tcW w:w="6694" w:type="dxa"/>
          </w:tcPr>
          <w:p w14:paraId="73A91CFE" w14:textId="62397709" w:rsidR="005E5C68" w:rsidRDefault="005E5C68" w:rsidP="009B0A86">
            <w:proofErr w:type="spellStart"/>
            <w:r w:rsidRPr="00C733F6">
              <w:t>tpHH</w:t>
            </w:r>
            <w:proofErr w:type="spellEnd"/>
            <w:r w:rsidRPr="00C733F6">
              <w:t xml:space="preserve">, </w:t>
            </w:r>
            <w:proofErr w:type="spellStart"/>
            <w:r w:rsidRPr="00C733F6">
              <w:t>teVC</w:t>
            </w:r>
            <w:proofErr w:type="spellEnd"/>
            <w:r w:rsidRPr="00C733F6">
              <w:t xml:space="preserve">, </w:t>
            </w:r>
            <w:proofErr w:type="spellStart"/>
            <w:r w:rsidRPr="00C733F6">
              <w:t>AuKoJa</w:t>
            </w:r>
            <w:proofErr w:type="spellEnd"/>
            <w:r>
              <w:t xml:space="preserve">, </w:t>
            </w:r>
            <w:proofErr w:type="spellStart"/>
            <w:r>
              <w:t>tPO</w:t>
            </w:r>
            <w:proofErr w:type="spellEnd"/>
            <w:r>
              <w:t xml:space="preserve">, </w:t>
            </w:r>
            <w:proofErr w:type="spellStart"/>
            <w:r>
              <w:t>ISPo</w:t>
            </w:r>
            <w:proofErr w:type="spellEnd"/>
            <w:r w:rsidRPr="00C733F6">
              <w:t xml:space="preserve"> Projekte zur Umgestaltung der ERP-Landschaft auf regionaler und Werksebene</w:t>
            </w:r>
          </w:p>
        </w:tc>
      </w:tr>
      <w:tr w:rsidR="005E5C68" w14:paraId="2B6064E1" w14:textId="77777777" w:rsidTr="009B0A86">
        <w:trPr>
          <w:cantSplit/>
          <w:trHeight w:val="260"/>
        </w:trPr>
        <w:tc>
          <w:tcPr>
            <w:tcW w:w="2518" w:type="dxa"/>
          </w:tcPr>
          <w:p w14:paraId="1C70DDA9" w14:textId="77777777" w:rsidR="005E5C68" w:rsidRDefault="005E5C68" w:rsidP="009B0A86">
            <w:r>
              <w:t>Projektrolle(n)</w:t>
            </w:r>
          </w:p>
        </w:tc>
        <w:tc>
          <w:tcPr>
            <w:tcW w:w="6694" w:type="dxa"/>
          </w:tcPr>
          <w:p w14:paraId="30F468AC" w14:textId="77777777" w:rsidR="005E5C68" w:rsidRDefault="005E5C68" w:rsidP="009B0A86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5E5C68" w14:paraId="4B437826" w14:textId="77777777" w:rsidTr="009B0A86">
        <w:trPr>
          <w:cantSplit/>
          <w:trHeight w:val="561"/>
        </w:trPr>
        <w:tc>
          <w:tcPr>
            <w:tcW w:w="2518" w:type="dxa"/>
          </w:tcPr>
          <w:p w14:paraId="2C0ACFC6" w14:textId="77777777" w:rsidR="005E5C68" w:rsidRDefault="005E5C68" w:rsidP="009B0A86">
            <w:r>
              <w:t>Tätigkeiten</w:t>
            </w:r>
          </w:p>
        </w:tc>
        <w:tc>
          <w:tcPr>
            <w:tcW w:w="6694" w:type="dxa"/>
          </w:tcPr>
          <w:p w14:paraId="35D1B612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A02ED4">
              <w:rPr>
                <w:sz w:val="24"/>
              </w:rPr>
              <w:t xml:space="preserve">Neue Entwicklungen und Erweiterungen </w:t>
            </w:r>
            <w:r>
              <w:rPr>
                <w:sz w:val="24"/>
              </w:rPr>
              <w:t>von diversen Applikationen im SAP PP, SD, FI, QM und EH&amp;S</w:t>
            </w:r>
          </w:p>
          <w:p w14:paraId="4942B3E5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Eigenentwicklungen</w:t>
            </w:r>
          </w:p>
          <w:p w14:paraId="61B92357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E82A18">
              <w:rPr>
                <w:sz w:val="24"/>
              </w:rPr>
              <w:t>S4 Umsetzung von Transformationsprojekten</w:t>
            </w:r>
          </w:p>
          <w:p w14:paraId="29D323DB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 xml:space="preserve">Entwicklung von </w:t>
            </w:r>
            <w:proofErr w:type="spellStart"/>
            <w:r w:rsidRPr="005E5C68">
              <w:rPr>
                <w:sz w:val="24"/>
              </w:rPr>
              <w:t>OData</w:t>
            </w:r>
            <w:proofErr w:type="spellEnd"/>
            <w:r w:rsidRPr="005E5C68">
              <w:rPr>
                <w:sz w:val="24"/>
              </w:rPr>
              <w:t xml:space="preserve"> services</w:t>
            </w:r>
          </w:p>
          <w:p w14:paraId="241FEDD7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 xml:space="preserve">Entwicklung von Fiori Elements Anwendungen - List Page, </w:t>
            </w:r>
            <w:proofErr w:type="spellStart"/>
            <w:r w:rsidRPr="005E5C68">
              <w:rPr>
                <w:sz w:val="24"/>
              </w:rPr>
              <w:t>Object</w:t>
            </w:r>
            <w:proofErr w:type="spellEnd"/>
            <w:r w:rsidRPr="005E5C68">
              <w:rPr>
                <w:sz w:val="24"/>
              </w:rPr>
              <w:t xml:space="preserve"> Page &amp; ALP</w:t>
            </w:r>
          </w:p>
          <w:p w14:paraId="5D9E9C17" w14:textId="77777777" w:rsidR="005E5C68" w:rsidRDefault="005E5C68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>Erweiterung von Standard Fiori Anwendungen mit SAP BTP (BAS Adaptation Editor)</w:t>
            </w:r>
          </w:p>
          <w:p w14:paraId="0666D24C" w14:textId="77777777" w:rsidR="005E5C68" w:rsidRDefault="00426D93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Entwicklung einer benutzerdefinierten Ui5-Anwendung im freien Stil</w:t>
            </w:r>
          </w:p>
          <w:p w14:paraId="1EFC2C7D" w14:textId="3F6DDD8F" w:rsidR="00426D93" w:rsidRPr="004C5D4D" w:rsidRDefault="00426D93" w:rsidP="009B0A86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Erfahrung mit der Konfiguration von Fiori Launchpad für benutzerdefinierte Ui5-Anwendungen</w:t>
            </w:r>
          </w:p>
        </w:tc>
      </w:tr>
    </w:tbl>
    <w:p w14:paraId="516B395C" w14:textId="77777777" w:rsidR="005E5C68" w:rsidRDefault="005E5C68">
      <w:pPr>
        <w:pStyle w:val="Heading2"/>
      </w:pPr>
    </w:p>
    <w:p w14:paraId="6AA8D38D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316B389B" w14:textId="77777777">
        <w:trPr>
          <w:cantSplit/>
          <w:trHeight w:val="551"/>
        </w:trPr>
        <w:tc>
          <w:tcPr>
            <w:tcW w:w="2518" w:type="dxa"/>
          </w:tcPr>
          <w:p w14:paraId="69C8B4CB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53CCB127" w14:textId="5287291C" w:rsidR="00740E4C" w:rsidRPr="00C92379" w:rsidRDefault="005E5C68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</w:rPr>
            </w:pPr>
            <w:r w:rsidRPr="005E5C68">
              <w:rPr>
                <w:rFonts w:ascii="Gill Sans MT" w:eastAsia="Gill Sans MT" w:hAnsi="Gill Sans MT" w:cs="Gill Sans MT"/>
                <w:b/>
                <w:sz w:val="22"/>
                <w:szCs w:val="22"/>
              </w:rPr>
              <w:t>Teckentrup Door Solutions</w:t>
            </w:r>
          </w:p>
          <w:p w14:paraId="6EB50419" w14:textId="203707ED" w:rsidR="00740E4C" w:rsidRDefault="005E5C68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 w:rsidRPr="00C92379">
              <w:rPr>
                <w:rFonts w:ascii="Gill Sans MT" w:eastAsia="Gill Sans MT" w:hAnsi="Gill Sans MT" w:cs="Gill Sans MT"/>
                <w:sz w:val="22"/>
                <w:szCs w:val="22"/>
              </w:rPr>
              <w:t>Herstellung</w:t>
            </w:r>
            <w:r w:rsidR="00BD7746" w:rsidRPr="00C92379">
              <w:rPr>
                <w:rFonts w:ascii="Gill Sans MT" w:eastAsia="Gill Sans MT" w:hAnsi="Gill Sans MT" w:cs="Gill Sans MT"/>
                <w:sz w:val="22"/>
                <w:szCs w:val="22"/>
              </w:rPr>
              <w:t>e</w:t>
            </w:r>
            <w:r w:rsidR="005F0D95" w:rsidRPr="00C92379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Industrie</w:t>
            </w:r>
          </w:p>
        </w:tc>
      </w:tr>
      <w:tr w:rsidR="00740E4C" w14:paraId="0538565C" w14:textId="77777777">
        <w:trPr>
          <w:cantSplit/>
          <w:trHeight w:val="274"/>
        </w:trPr>
        <w:tc>
          <w:tcPr>
            <w:tcW w:w="2518" w:type="dxa"/>
          </w:tcPr>
          <w:p w14:paraId="7967602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0DE0D42C" w14:textId="49574FCB" w:rsidR="00740E4C" w:rsidRDefault="00D11187">
            <w:pPr>
              <w:rPr>
                <w:b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 xml:space="preserve">ABAP </w:t>
            </w:r>
            <w:proofErr w:type="spellStart"/>
            <w:r w:rsidRPr="00433057">
              <w:rPr>
                <w:rFonts w:ascii="Gill Sans MT" w:eastAsia="Gill Sans MT" w:hAnsi="Gill Sans MT" w:cs="Gill Sans MT"/>
                <w:b/>
              </w:rPr>
              <w:t>Neientwicklungen</w:t>
            </w:r>
            <w:proofErr w:type="spellEnd"/>
            <w:r w:rsidRPr="00433057">
              <w:rPr>
                <w:rFonts w:ascii="Gill Sans MT" w:eastAsia="Gill Sans MT" w:hAnsi="Gill Sans MT" w:cs="Gill Sans MT"/>
                <w:b/>
              </w:rPr>
              <w:t xml:space="preserve"> im SAP </w:t>
            </w:r>
            <w:r w:rsidR="001B4910">
              <w:rPr>
                <w:rFonts w:ascii="Gill Sans MT" w:eastAsia="Gill Sans MT" w:hAnsi="Gill Sans MT" w:cs="Gill Sans MT"/>
                <w:b/>
              </w:rPr>
              <w:t>S4</w:t>
            </w:r>
            <w:r w:rsidRPr="00433057">
              <w:rPr>
                <w:rFonts w:ascii="Gill Sans MT" w:eastAsia="Gill Sans MT" w:hAnsi="Gill Sans MT" w:cs="Gill Sans MT"/>
                <w:b/>
              </w:rPr>
              <w:t xml:space="preserve"> Umfeld</w:t>
            </w:r>
          </w:p>
        </w:tc>
      </w:tr>
      <w:tr w:rsidR="00740E4C" w14:paraId="2409CB90" w14:textId="77777777">
        <w:trPr>
          <w:cantSplit/>
          <w:trHeight w:val="294"/>
        </w:trPr>
        <w:tc>
          <w:tcPr>
            <w:tcW w:w="2518" w:type="dxa"/>
          </w:tcPr>
          <w:p w14:paraId="5D55A7A4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3A0D1C77" w14:textId="0BDC59CA" w:rsidR="00740E4C" w:rsidRDefault="005E5C68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10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t>.202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4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–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 &lt;&gt; 0  "heute" </w:instrTex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01.2025</w:t>
            </w:r>
            <w:r w:rsidR="00A45A80"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14:paraId="7AA5B8FA" w14:textId="77777777">
        <w:trPr>
          <w:cantSplit/>
          <w:trHeight w:val="538"/>
        </w:trPr>
        <w:tc>
          <w:tcPr>
            <w:tcW w:w="2518" w:type="dxa"/>
          </w:tcPr>
          <w:p w14:paraId="26D30DFC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09CC38A5" w14:textId="620AC804" w:rsidR="00740E4C" w:rsidRDefault="005E5C68">
            <w:r w:rsidRPr="005E5C68">
              <w:t>Neue Entwicklungen in S4 HANA, einschließlich Adobe Forms und Enhancements</w:t>
            </w:r>
            <w:r w:rsidR="00426D93">
              <w:t xml:space="preserve">, </w:t>
            </w:r>
            <w:proofErr w:type="spellStart"/>
            <w:r w:rsidR="00426D93">
              <w:t>OData</w:t>
            </w:r>
            <w:proofErr w:type="spellEnd"/>
            <w:r w:rsidR="00426D93">
              <w:t xml:space="preserve"> Services</w:t>
            </w:r>
          </w:p>
        </w:tc>
      </w:tr>
      <w:tr w:rsidR="00740E4C" w14:paraId="555AAD08" w14:textId="77777777">
        <w:trPr>
          <w:cantSplit/>
          <w:trHeight w:val="260"/>
        </w:trPr>
        <w:tc>
          <w:tcPr>
            <w:tcW w:w="2518" w:type="dxa"/>
          </w:tcPr>
          <w:p w14:paraId="42B64103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64E8E309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1C99AB02" w14:textId="77777777">
        <w:trPr>
          <w:cantSplit/>
          <w:trHeight w:val="561"/>
        </w:trPr>
        <w:tc>
          <w:tcPr>
            <w:tcW w:w="2518" w:type="dxa"/>
          </w:tcPr>
          <w:p w14:paraId="12ACE0CE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0D38EA99" w14:textId="0AD3BCC3" w:rsidR="00740E4C" w:rsidRDefault="00A02ED4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A02ED4">
              <w:rPr>
                <w:sz w:val="24"/>
              </w:rPr>
              <w:t xml:space="preserve">Neue Entwicklungen und Erweiterungen </w:t>
            </w:r>
            <w:r>
              <w:rPr>
                <w:sz w:val="24"/>
              </w:rPr>
              <w:t xml:space="preserve">von diversen Applikationen im SAP </w:t>
            </w:r>
            <w:r w:rsidR="005E5C68">
              <w:rPr>
                <w:sz w:val="24"/>
              </w:rPr>
              <w:t>WM</w:t>
            </w:r>
            <w:r>
              <w:rPr>
                <w:sz w:val="24"/>
              </w:rPr>
              <w:t xml:space="preserve">, </w:t>
            </w:r>
            <w:r w:rsidR="005E5C68">
              <w:rPr>
                <w:sz w:val="24"/>
              </w:rPr>
              <w:t>LE, PM</w:t>
            </w:r>
          </w:p>
          <w:p w14:paraId="128E8BE3" w14:textId="6EE60152" w:rsidR="005E5C68" w:rsidRDefault="005E5C68" w:rsidP="004C5D4D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5E5C68">
              <w:rPr>
                <w:sz w:val="24"/>
              </w:rPr>
              <w:t>Adobe Forms-Entwicklung</w:t>
            </w:r>
          </w:p>
          <w:p w14:paraId="17E3AA22" w14:textId="77777777" w:rsidR="00D232A3" w:rsidRDefault="00E82A18" w:rsidP="004C5D4D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r w:rsidRPr="00E82A18">
              <w:rPr>
                <w:sz w:val="24"/>
              </w:rPr>
              <w:t>S4 Umsetzung von Transformationsprojekten</w:t>
            </w:r>
          </w:p>
          <w:p w14:paraId="39D43247" w14:textId="2F9840FE" w:rsidR="00426D93" w:rsidRPr="004C5D4D" w:rsidRDefault="00426D93" w:rsidP="004C5D4D">
            <w:pPr>
              <w:numPr>
                <w:ilvl w:val="0"/>
                <w:numId w:val="20"/>
              </w:numPr>
              <w:spacing w:beforeAutospacing="1" w:afterAutospacing="1"/>
              <w:rPr>
                <w:sz w:val="24"/>
              </w:rPr>
            </w:pPr>
            <w:proofErr w:type="spellStart"/>
            <w:r>
              <w:rPr>
                <w:sz w:val="24"/>
              </w:rPr>
              <w:t>OData</w:t>
            </w:r>
            <w:proofErr w:type="spellEnd"/>
            <w:r>
              <w:rPr>
                <w:sz w:val="24"/>
              </w:rPr>
              <w:t xml:space="preserve"> Entwicklung </w:t>
            </w:r>
            <w:r w:rsidRPr="00426D93">
              <w:rPr>
                <w:sz w:val="24"/>
              </w:rPr>
              <w:t>Baustoffindustrie</w:t>
            </w:r>
          </w:p>
        </w:tc>
      </w:tr>
    </w:tbl>
    <w:p w14:paraId="4E421DB4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597A6226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47142AE3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6BBE338F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7ACCE0C5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1F590A44" w14:textId="77777777">
        <w:trPr>
          <w:cantSplit/>
          <w:trHeight w:val="551"/>
        </w:trPr>
        <w:tc>
          <w:tcPr>
            <w:tcW w:w="2518" w:type="dxa"/>
          </w:tcPr>
          <w:bookmarkEnd w:id="4"/>
          <w:p w14:paraId="20D7CE18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120A312F" w14:textId="7020C8A6" w:rsidR="00740E4C" w:rsidRDefault="005F0D95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PARI GmbH</w:t>
            </w:r>
          </w:p>
          <w:p w14:paraId="2C0D8FF9" w14:textId="0CBDE6AB" w:rsidR="00740E4C" w:rsidRDefault="00866708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 w:rsidRPr="00866708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Pharmaindustrie</w:t>
            </w:r>
          </w:p>
        </w:tc>
      </w:tr>
      <w:tr w:rsidR="00740E4C" w14:paraId="01BA9A96" w14:textId="77777777">
        <w:trPr>
          <w:cantSplit/>
          <w:trHeight w:val="274"/>
        </w:trPr>
        <w:tc>
          <w:tcPr>
            <w:tcW w:w="2518" w:type="dxa"/>
          </w:tcPr>
          <w:p w14:paraId="35EB9F22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2B449952" w14:textId="33D54007" w:rsidR="00740E4C" w:rsidRDefault="00AF2D39">
            <w:pPr>
              <w:rPr>
                <w:b/>
              </w:rPr>
            </w:pPr>
            <w:r w:rsidRPr="00AF2D39">
              <w:rPr>
                <w:rFonts w:ascii="Gill Sans MT" w:eastAsia="Gill Sans MT" w:hAnsi="Gill Sans MT" w:cs="Gill Sans MT"/>
                <w:b/>
              </w:rPr>
              <w:t>EUDAMED</w:t>
            </w:r>
          </w:p>
        </w:tc>
      </w:tr>
      <w:tr w:rsidR="00740E4C" w14:paraId="4D3A1483" w14:textId="77777777">
        <w:trPr>
          <w:cantSplit/>
          <w:trHeight w:val="294"/>
        </w:trPr>
        <w:tc>
          <w:tcPr>
            <w:tcW w:w="2518" w:type="dxa"/>
          </w:tcPr>
          <w:p w14:paraId="6EC91E04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34918222" w14:textId="627CA974" w:rsidR="00740E4C" w:rsidRDefault="00230975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05.2022 – 0</w:t>
            </w:r>
            <w:r w:rsidR="00E91C8E">
              <w:rPr>
                <w:rFonts w:ascii="Gill Sans MT" w:eastAsia="Gill Sans MT" w:hAnsi="Gill Sans MT" w:cs="Gill Sans MT"/>
                <w:sz w:val="22"/>
                <w:szCs w:val="22"/>
              </w:rPr>
              <w:t>6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.2023</w:t>
            </w:r>
          </w:p>
        </w:tc>
      </w:tr>
      <w:tr w:rsidR="00740E4C" w14:paraId="7106607B" w14:textId="77777777">
        <w:trPr>
          <w:cantSplit/>
          <w:trHeight w:val="538"/>
        </w:trPr>
        <w:tc>
          <w:tcPr>
            <w:tcW w:w="2518" w:type="dxa"/>
          </w:tcPr>
          <w:p w14:paraId="4831CE57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39C5B6E6" w14:textId="68823269" w:rsidR="00740E4C" w:rsidRDefault="00E6450D">
            <w:pPr>
              <w:rPr>
                <w:sz w:val="24"/>
              </w:rPr>
            </w:pPr>
            <w:r w:rsidRPr="00AF2D39">
              <w:rPr>
                <w:rFonts w:ascii="Gill Sans MT" w:eastAsia="Gill Sans MT" w:hAnsi="Gill Sans MT" w:cs="Gill Sans MT"/>
                <w:b/>
              </w:rPr>
              <w:t xml:space="preserve">Kundenspezifische </w:t>
            </w:r>
            <w:r>
              <w:rPr>
                <w:rFonts w:ascii="Gill Sans MT" w:eastAsia="Gill Sans MT" w:hAnsi="Gill Sans MT" w:cs="Gill Sans MT"/>
                <w:b/>
              </w:rPr>
              <w:t xml:space="preserve">SAP </w:t>
            </w:r>
            <w:r w:rsidRPr="00AF2D39">
              <w:rPr>
                <w:rFonts w:ascii="Gill Sans MT" w:eastAsia="Gill Sans MT" w:hAnsi="Gill Sans MT" w:cs="Gill Sans MT"/>
                <w:b/>
              </w:rPr>
              <w:t xml:space="preserve">Fiori App Entwicklung </w:t>
            </w:r>
            <w:r w:rsidR="00BD7D88">
              <w:rPr>
                <w:rFonts w:ascii="Gill Sans MT" w:eastAsia="Gill Sans MT" w:hAnsi="Gill Sans MT" w:cs="Gill Sans MT"/>
                <w:b/>
              </w:rPr>
              <w:t>–</w:t>
            </w:r>
            <w:r w:rsidRPr="00AF2D39">
              <w:rPr>
                <w:rFonts w:ascii="Gill Sans MT" w:eastAsia="Gill Sans MT" w:hAnsi="Gill Sans MT" w:cs="Gill Sans MT"/>
                <w:b/>
              </w:rPr>
              <w:t xml:space="preserve"> EUDAMED</w:t>
            </w:r>
          </w:p>
        </w:tc>
      </w:tr>
      <w:tr w:rsidR="00740E4C" w14:paraId="0E43D819" w14:textId="77777777">
        <w:trPr>
          <w:cantSplit/>
          <w:trHeight w:val="260"/>
        </w:trPr>
        <w:tc>
          <w:tcPr>
            <w:tcW w:w="2518" w:type="dxa"/>
          </w:tcPr>
          <w:p w14:paraId="1CB0411A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30BE4402" w14:textId="67C374E9" w:rsidR="00740E4C" w:rsidRPr="00BD7746" w:rsidRDefault="00E91C8E">
            <w:pPr>
              <w:rPr>
                <w:rFonts w:ascii="Gill Sans MT" w:eastAsia="Gill Sans MT" w:hAnsi="Gill Sans MT" w:cs="Gill Sans MT"/>
              </w:rPr>
            </w:pPr>
            <w:r w:rsidRPr="00BD7746">
              <w:rPr>
                <w:rFonts w:ascii="Gill Sans MT" w:eastAsia="Gill Sans MT" w:hAnsi="Gill Sans MT" w:cs="Gill Sans MT"/>
              </w:rPr>
              <w:t>SAP-Entwicklung mit Anwendungsdesign &amp; Solution</w:t>
            </w:r>
          </w:p>
        </w:tc>
      </w:tr>
      <w:tr w:rsidR="00740E4C" w14:paraId="710F2954" w14:textId="77777777">
        <w:trPr>
          <w:cantSplit/>
          <w:trHeight w:val="561"/>
        </w:trPr>
        <w:tc>
          <w:tcPr>
            <w:tcW w:w="2518" w:type="dxa"/>
          </w:tcPr>
          <w:p w14:paraId="5BC5E29D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51938F54" w14:textId="77777777" w:rsidR="00740E4C" w:rsidRDefault="00D11187">
            <w:r>
              <w:rPr>
                <w:sz w:val="24"/>
              </w:rPr>
              <w:t xml:space="preserve">Projektmitarbeit: </w:t>
            </w:r>
          </w:p>
          <w:p w14:paraId="1EB1F55B" w14:textId="77777777" w:rsidR="00E13A8B" w:rsidRDefault="00072AB0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072AB0">
              <w:rPr>
                <w:sz w:val="24"/>
              </w:rPr>
              <w:t>Arbeitete an der kompletten kundenspezifischen Designstruktur für die Anwendung.</w:t>
            </w:r>
          </w:p>
          <w:p w14:paraId="5D5A5156" w14:textId="2FEEA521" w:rsidR="00740E4C" w:rsidRDefault="00E13A8B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E13A8B">
              <w:rPr>
                <w:sz w:val="24"/>
              </w:rPr>
              <w:t xml:space="preserve">Erwerb von Kenntnissen über die erforderliche externe API-Datenstruktur und Erstellung der Dokumentation für das benutzerdefinierte Designschema </w:t>
            </w:r>
            <w:r>
              <w:rPr>
                <w:sz w:val="24"/>
              </w:rPr>
              <w:t>–</w:t>
            </w:r>
            <w:r w:rsidRPr="00E13A8B">
              <w:rPr>
                <w:sz w:val="24"/>
              </w:rPr>
              <w:t xml:space="preserve"> Datenbankdesign</w:t>
            </w:r>
          </w:p>
          <w:p w14:paraId="24BEAEDC" w14:textId="77777777" w:rsidR="00E13A8B" w:rsidRDefault="00E13A8B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E13A8B">
              <w:rPr>
                <w:sz w:val="24"/>
              </w:rPr>
              <w:t xml:space="preserve">Entwicklung der Datenbanken, </w:t>
            </w:r>
            <w:proofErr w:type="spellStart"/>
            <w:r w:rsidRPr="00E13A8B">
              <w:rPr>
                <w:sz w:val="24"/>
              </w:rPr>
              <w:t>OData</w:t>
            </w:r>
            <w:proofErr w:type="spellEnd"/>
            <w:r w:rsidRPr="00E13A8B">
              <w:rPr>
                <w:sz w:val="24"/>
              </w:rPr>
              <w:t>-Dienste und des ersten Design-Bildschirms für die benutzerdefinierte Anwendung.</w:t>
            </w:r>
          </w:p>
          <w:p w14:paraId="2993B288" w14:textId="77777777" w:rsidR="00E13A8B" w:rsidRDefault="00051FB4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051FB4">
              <w:rPr>
                <w:sz w:val="24"/>
              </w:rPr>
              <w:t>Koordination mit mehreren Stakeholdern, einschließlich der Hauptnutzer, Funktionsberater und SAP Ui5-Entwickler</w:t>
            </w:r>
            <w:r w:rsidR="00426D93">
              <w:rPr>
                <w:sz w:val="24"/>
              </w:rPr>
              <w:t>.</w:t>
            </w:r>
          </w:p>
          <w:p w14:paraId="6A8E52E6" w14:textId="48F9DA08" w:rsidR="00426D93" w:rsidRDefault="00426D93">
            <w:pPr>
              <w:numPr>
                <w:ilvl w:val="0"/>
                <w:numId w:val="21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Fehlerbehebung bei benutzerdefinierten APIs aus der Anwendung</w:t>
            </w:r>
          </w:p>
        </w:tc>
      </w:tr>
    </w:tbl>
    <w:p w14:paraId="4A6E8FD6" w14:textId="77777777" w:rsidR="00740E4C" w:rsidRPr="00E13A8B" w:rsidRDefault="00740E4C">
      <w:pPr>
        <w:rPr>
          <w:rFonts w:ascii="Gill Sans MT" w:eastAsia="Gill Sans MT" w:hAnsi="Gill Sans MT" w:cs="Gill Sans MT"/>
        </w:rPr>
      </w:pPr>
    </w:p>
    <w:p w14:paraId="0E90F25E" w14:textId="77777777" w:rsidR="00740E4C" w:rsidRPr="00E13A8B" w:rsidRDefault="00740E4C">
      <w:pPr>
        <w:rPr>
          <w:rFonts w:ascii="Gill Sans MT" w:eastAsia="Gill Sans MT" w:hAnsi="Gill Sans MT" w:cs="Gill Sans MT"/>
        </w:rPr>
      </w:pPr>
    </w:p>
    <w:p w14:paraId="69AEA9A8" w14:textId="77777777" w:rsidR="00740E4C" w:rsidRPr="00E13A8B" w:rsidRDefault="00740E4C">
      <w:pPr>
        <w:rPr>
          <w:rFonts w:ascii="Gill Sans MT" w:eastAsia="Gill Sans MT" w:hAnsi="Gill Sans MT" w:cs="Gill Sans MT"/>
        </w:rPr>
      </w:pPr>
    </w:p>
    <w:p w14:paraId="6CAF83FF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19A0FD93" w14:textId="77777777">
        <w:trPr>
          <w:cantSplit/>
          <w:trHeight w:val="551"/>
        </w:trPr>
        <w:tc>
          <w:tcPr>
            <w:tcW w:w="2518" w:type="dxa"/>
          </w:tcPr>
          <w:p w14:paraId="2467B20B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392612C2" w14:textId="4C859579" w:rsidR="00740E4C" w:rsidRDefault="004160CD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Tchibo</w:t>
            </w:r>
            <w:r w:rsidR="00380933"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 xml:space="preserve"> GmbH</w:t>
            </w:r>
          </w:p>
          <w:p w14:paraId="04AA7040" w14:textId="166EFA9D" w:rsidR="00740E4C" w:rsidRDefault="00380933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Handel</w:t>
            </w:r>
          </w:p>
        </w:tc>
      </w:tr>
      <w:tr w:rsidR="00740E4C" w14:paraId="76D558EF" w14:textId="77777777">
        <w:trPr>
          <w:cantSplit/>
          <w:trHeight w:val="274"/>
        </w:trPr>
        <w:tc>
          <w:tcPr>
            <w:tcW w:w="2518" w:type="dxa"/>
          </w:tcPr>
          <w:p w14:paraId="502CBE54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5F8E72C2" w14:textId="15477909" w:rsidR="00740E4C" w:rsidRDefault="00D11187">
            <w:pPr>
              <w:rPr>
                <w:b/>
              </w:rPr>
            </w:pPr>
            <w:r>
              <w:rPr>
                <w:rFonts w:ascii="Gill Sans MT" w:eastAsia="Gill Sans MT" w:hAnsi="Gill Sans MT" w:cs="Gill Sans MT"/>
                <w:b/>
                <w:lang w:val="en-US"/>
              </w:rPr>
              <w:t xml:space="preserve">SAP Retail </w:t>
            </w:r>
          </w:p>
        </w:tc>
      </w:tr>
      <w:tr w:rsidR="00740E4C" w14:paraId="37FC0A3A" w14:textId="77777777">
        <w:trPr>
          <w:cantSplit/>
          <w:trHeight w:val="294"/>
        </w:trPr>
        <w:tc>
          <w:tcPr>
            <w:tcW w:w="2518" w:type="dxa"/>
          </w:tcPr>
          <w:p w14:paraId="71C1CE92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331E99B9" w14:textId="0B976D22" w:rsidR="00740E4C" w:rsidRDefault="00D11187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>0</w:t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2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.20</w:t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23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09.2015 &lt;&gt; 0 09.2015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06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.20</w:t>
            </w:r>
            <w:r w:rsidR="007F6C8A">
              <w:rPr>
                <w:rFonts w:ascii="Gill Sans MT" w:eastAsia="Gill Sans MT" w:hAnsi="Gill Sans MT" w:cs="Gill Sans MT"/>
                <w:sz w:val="22"/>
                <w:szCs w:val="22"/>
              </w:rPr>
              <w:t>23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14:paraId="5EA2B322" w14:textId="77777777">
        <w:trPr>
          <w:cantSplit/>
          <w:trHeight w:val="538"/>
        </w:trPr>
        <w:tc>
          <w:tcPr>
            <w:tcW w:w="2518" w:type="dxa"/>
          </w:tcPr>
          <w:p w14:paraId="5B211980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1FDC39D0" w14:textId="77777777" w:rsidR="00740E4C" w:rsidRDefault="00740E4C"/>
        </w:tc>
      </w:tr>
      <w:tr w:rsidR="00740E4C" w14:paraId="07F5F3F2" w14:textId="77777777">
        <w:trPr>
          <w:cantSplit/>
          <w:trHeight w:val="260"/>
        </w:trPr>
        <w:tc>
          <w:tcPr>
            <w:tcW w:w="2518" w:type="dxa"/>
          </w:tcPr>
          <w:p w14:paraId="22BEFFA3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1461D35B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4CFCA106" w14:textId="77777777">
        <w:trPr>
          <w:cantSplit/>
          <w:trHeight w:val="561"/>
        </w:trPr>
        <w:tc>
          <w:tcPr>
            <w:tcW w:w="2518" w:type="dxa"/>
          </w:tcPr>
          <w:p w14:paraId="019C5300" w14:textId="77777777" w:rsidR="00740E4C" w:rsidRDefault="00D11187">
            <w:r>
              <w:lastRenderedPageBreak/>
              <w:t>Tätigkeiten</w:t>
            </w:r>
          </w:p>
        </w:tc>
        <w:tc>
          <w:tcPr>
            <w:tcW w:w="6694" w:type="dxa"/>
          </w:tcPr>
          <w:p w14:paraId="6528D06F" w14:textId="77777777" w:rsidR="00740E4C" w:rsidRDefault="00D11187">
            <w:r>
              <w:rPr>
                <w:sz w:val="24"/>
              </w:rPr>
              <w:t xml:space="preserve">Projektmitarbeit / Teilprojektleitung: </w:t>
            </w:r>
          </w:p>
          <w:p w14:paraId="69D11D52" w14:textId="77777777" w:rsidR="00740E4C" w:rsidRDefault="00D11187">
            <w:pPr>
              <w:numPr>
                <w:ilvl w:val="0"/>
                <w:numId w:val="22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Eigenentwicklungen</w:t>
            </w:r>
          </w:p>
          <w:p w14:paraId="165EC6C8" w14:textId="155FD4D7" w:rsidR="00740E4C" w:rsidRDefault="00103C66">
            <w:pPr>
              <w:numPr>
                <w:ilvl w:val="0"/>
                <w:numId w:val="22"/>
              </w:numPr>
              <w:spacing w:beforeAutospacing="1" w:afterAutospacing="1"/>
              <w:rPr>
                <w:sz w:val="24"/>
              </w:rPr>
            </w:pPr>
            <w:r w:rsidRPr="00103C66">
              <w:rPr>
                <w:sz w:val="24"/>
              </w:rPr>
              <w:t>SAP-Unterstützung</w:t>
            </w:r>
          </w:p>
        </w:tc>
      </w:tr>
    </w:tbl>
    <w:p w14:paraId="3BF9F6B7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7F7AA5BD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:rsidRPr="00CA193C" w14:paraId="5B07D98B" w14:textId="77777777">
        <w:trPr>
          <w:cantSplit/>
          <w:trHeight w:val="551"/>
        </w:trPr>
        <w:tc>
          <w:tcPr>
            <w:tcW w:w="2518" w:type="dxa"/>
          </w:tcPr>
          <w:p w14:paraId="1F354D02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436FF093" w14:textId="26F7187A" w:rsidR="00740E4C" w:rsidRDefault="00CA193C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 w:rsidRPr="00CA193C"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 xml:space="preserve">Mercedes-Benz Research And Development </w:t>
            </w:r>
          </w:p>
          <w:p w14:paraId="2A3554ED" w14:textId="085CB350" w:rsidR="00CA193C" w:rsidRPr="00CA193C" w:rsidRDefault="00A91BF4">
            <w:pPr>
              <w:pStyle w:val="StandardHauptteil"/>
              <w:spacing w:after="20"/>
              <w:ind w:right="567"/>
              <w:rPr>
                <w:sz w:val="22"/>
                <w:szCs w:val="22"/>
                <w:lang w:val="en-GB"/>
              </w:rPr>
            </w:pPr>
            <w:r w:rsidRPr="00A91BF4"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Automobil-Industrie</w:t>
            </w:r>
          </w:p>
        </w:tc>
      </w:tr>
      <w:tr w:rsidR="00740E4C" w14:paraId="4D450E94" w14:textId="77777777">
        <w:trPr>
          <w:cantSplit/>
          <w:trHeight w:val="274"/>
        </w:trPr>
        <w:tc>
          <w:tcPr>
            <w:tcW w:w="2518" w:type="dxa"/>
          </w:tcPr>
          <w:p w14:paraId="57319458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2414CE8F" w14:textId="37E8483E" w:rsidR="00740E4C" w:rsidRDefault="001D0CA7">
            <w:pPr>
              <w:rPr>
                <w:b/>
              </w:rPr>
            </w:pPr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MIA-</w:t>
            </w:r>
            <w:proofErr w:type="spellStart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Plattform</w:t>
            </w:r>
            <w:proofErr w:type="spellEnd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 xml:space="preserve"> &amp; </w:t>
            </w:r>
            <w:proofErr w:type="spellStart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Dienstleistungserbringung</w:t>
            </w:r>
            <w:proofErr w:type="spellEnd"/>
            <w:r w:rsidRPr="001D0CA7">
              <w:rPr>
                <w:rFonts w:ascii="Gill Sans MT" w:eastAsia="Gill Sans MT" w:hAnsi="Gill Sans MT" w:cs="Gill Sans MT"/>
                <w:b/>
                <w:lang w:val="en-US"/>
              </w:rPr>
              <w:t>, COFICO</w:t>
            </w:r>
          </w:p>
        </w:tc>
      </w:tr>
      <w:tr w:rsidR="00740E4C" w14:paraId="3FC70789" w14:textId="77777777">
        <w:trPr>
          <w:cantSplit/>
          <w:trHeight w:val="294"/>
        </w:trPr>
        <w:tc>
          <w:tcPr>
            <w:tcW w:w="2518" w:type="dxa"/>
          </w:tcPr>
          <w:p w14:paraId="6D4D1A4E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41F71AAC" w14:textId="768FC5AE" w:rsidR="00740E4C" w:rsidRDefault="00FB55F9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04.2021 -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03.2012 &lt;&gt; 0 03.2012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04.2022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:rsidRPr="00F23F2A" w14:paraId="3EDD5206" w14:textId="77777777">
        <w:trPr>
          <w:cantSplit/>
          <w:trHeight w:val="538"/>
        </w:trPr>
        <w:tc>
          <w:tcPr>
            <w:tcW w:w="2518" w:type="dxa"/>
          </w:tcPr>
          <w:p w14:paraId="5178DE72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24FAA6CA" w14:textId="5873A249" w:rsidR="00740E4C" w:rsidRPr="00F23F2A" w:rsidRDefault="00F23F2A">
            <w:r w:rsidRPr="00F23F2A">
              <w:t xml:space="preserve">SAP ABAP on HANA, </w:t>
            </w:r>
            <w:proofErr w:type="spellStart"/>
            <w:r w:rsidRPr="00F23F2A">
              <w:t>OData</w:t>
            </w:r>
            <w:proofErr w:type="spellEnd"/>
            <w:r w:rsidRPr="00F23F2A">
              <w:t xml:space="preserve"> und Ui5 Apps </w:t>
            </w:r>
            <w:proofErr w:type="spellStart"/>
            <w:r w:rsidRPr="00F23F2A">
              <w:t>entw</w:t>
            </w:r>
            <w:r>
              <w:t>icklung</w:t>
            </w:r>
            <w:proofErr w:type="spellEnd"/>
          </w:p>
        </w:tc>
      </w:tr>
      <w:tr w:rsidR="00740E4C" w14:paraId="129A2C1D" w14:textId="77777777">
        <w:trPr>
          <w:cantSplit/>
          <w:trHeight w:val="260"/>
        </w:trPr>
        <w:tc>
          <w:tcPr>
            <w:tcW w:w="2518" w:type="dxa"/>
          </w:tcPr>
          <w:p w14:paraId="4BA08453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68013D51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4D9E90EF" w14:textId="77777777">
        <w:trPr>
          <w:cantSplit/>
          <w:trHeight w:val="561"/>
        </w:trPr>
        <w:tc>
          <w:tcPr>
            <w:tcW w:w="2518" w:type="dxa"/>
          </w:tcPr>
          <w:p w14:paraId="3F9B064A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394D0FBD" w14:textId="77777777" w:rsidR="00740E4C" w:rsidRDefault="00D11187">
            <w:r>
              <w:rPr>
                <w:sz w:val="24"/>
              </w:rPr>
              <w:t xml:space="preserve">Projektmitarbeit: </w:t>
            </w:r>
          </w:p>
          <w:p w14:paraId="0CC6528B" w14:textId="08FF68CF" w:rsidR="00122EC2" w:rsidRDefault="00122EC2" w:rsidP="00C20D5B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122EC2">
              <w:rPr>
                <w:sz w:val="24"/>
              </w:rPr>
              <w:t xml:space="preserve">Entwicklung von </w:t>
            </w:r>
            <w:proofErr w:type="spellStart"/>
            <w:r w:rsidRPr="00122EC2">
              <w:rPr>
                <w:sz w:val="24"/>
              </w:rPr>
              <w:t>OData</w:t>
            </w:r>
            <w:proofErr w:type="spellEnd"/>
            <w:r w:rsidRPr="00122EC2">
              <w:rPr>
                <w:sz w:val="24"/>
              </w:rPr>
              <w:t>-Diensten</w:t>
            </w:r>
          </w:p>
          <w:p w14:paraId="6F7A1C6A" w14:textId="4A248F84" w:rsidR="00426D93" w:rsidRPr="00C20D5B" w:rsidRDefault="00426D93" w:rsidP="00C20D5B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Entwicklung von List Page &amp; Form basierten Fiori Anwendungen in Ui5</w:t>
            </w:r>
          </w:p>
          <w:p w14:paraId="283BACC1" w14:textId="77777777" w:rsidR="00122EC2" w:rsidRPr="00122EC2" w:rsidRDefault="00122EC2" w:rsidP="00122EC2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122EC2">
              <w:rPr>
                <w:sz w:val="24"/>
              </w:rPr>
              <w:t>Datenmigration für Fiori-Anwendungen</w:t>
            </w:r>
          </w:p>
          <w:p w14:paraId="1F8BB4AA" w14:textId="7E7D86DC" w:rsidR="00740E4C" w:rsidRPr="00122EC2" w:rsidRDefault="00122EC2" w:rsidP="00122EC2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</w:rPr>
            </w:pPr>
            <w:r w:rsidRPr="00122EC2">
              <w:rPr>
                <w:sz w:val="24"/>
              </w:rPr>
              <w:t xml:space="preserve">Kundenspezifische RICEF-Entwicklungen </w:t>
            </w:r>
            <w:r>
              <w:rPr>
                <w:sz w:val="24"/>
              </w:rPr>
              <w:t>Schnittstellen</w:t>
            </w:r>
          </w:p>
        </w:tc>
      </w:tr>
    </w:tbl>
    <w:p w14:paraId="572AFCFC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2738396C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244248AE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5A7474DB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4F86D270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04B01361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59BF1AB0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3D490C89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p w14:paraId="6A84DF7B" w14:textId="77777777" w:rsidR="00AF2BBA" w:rsidRDefault="00AF2BBA">
      <w:pPr>
        <w:rPr>
          <w:rFonts w:ascii="Gill Sans MT" w:eastAsia="Gill Sans MT" w:hAnsi="Gill Sans MT" w:cs="Gill Sans MT"/>
          <w:lang w:val="en-US"/>
        </w:rPr>
      </w:pP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AF2BBA" w14:paraId="7F9EF1F6" w14:textId="77777777" w:rsidTr="00B477AF">
        <w:trPr>
          <w:cantSplit/>
          <w:trHeight w:val="565"/>
        </w:trPr>
        <w:tc>
          <w:tcPr>
            <w:tcW w:w="2518" w:type="dxa"/>
          </w:tcPr>
          <w:p w14:paraId="4DED9726" w14:textId="77777777" w:rsidR="00AF2BBA" w:rsidRDefault="00AF2BBA" w:rsidP="00B477AF">
            <w:r>
              <w:t>Unternehmen</w:t>
            </w:r>
          </w:p>
        </w:tc>
        <w:tc>
          <w:tcPr>
            <w:tcW w:w="6694" w:type="dxa"/>
          </w:tcPr>
          <w:p w14:paraId="2ECC5CAE" w14:textId="77777777" w:rsidR="00AF2BBA" w:rsidRDefault="00AF2BBA" w:rsidP="00B477AF">
            <w:pPr>
              <w:rPr>
                <w:rFonts w:ascii="Gill Sans MT" w:eastAsia="Gill Sans MT" w:hAnsi="Gill Sans MT" w:cs="Gill Sans MT"/>
                <w:b/>
              </w:rPr>
            </w:pPr>
            <w:r w:rsidRPr="009C0DED">
              <w:rPr>
                <w:rFonts w:ascii="Gill Sans MT" w:eastAsia="Gill Sans MT" w:hAnsi="Gill Sans MT" w:cs="Gill Sans MT"/>
                <w:b/>
              </w:rPr>
              <w:t>Automobilherstellung</w:t>
            </w:r>
          </w:p>
          <w:p w14:paraId="710C4AD0" w14:textId="77777777" w:rsidR="00AF2BBA" w:rsidRDefault="00AF2BBA" w:rsidP="00B477AF">
            <w:r w:rsidRPr="000971C4">
              <w:rPr>
                <w:rFonts w:ascii="Gill Sans MT" w:eastAsia="Gill Sans MT" w:hAnsi="Gill Sans MT" w:cs="Gill Sans MT"/>
              </w:rPr>
              <w:t>Innerbetrieblicher Berater</w:t>
            </w:r>
          </w:p>
        </w:tc>
      </w:tr>
      <w:tr w:rsidR="00AF2BBA" w14:paraId="58004512" w14:textId="77777777" w:rsidTr="00B477AF">
        <w:trPr>
          <w:cantSplit/>
          <w:trHeight w:val="270"/>
        </w:trPr>
        <w:tc>
          <w:tcPr>
            <w:tcW w:w="2518" w:type="dxa"/>
          </w:tcPr>
          <w:p w14:paraId="0FB579DC" w14:textId="77777777" w:rsidR="00AF2BBA" w:rsidRDefault="00AF2BBA" w:rsidP="00B477AF">
            <w:r>
              <w:t>Zeitraum</w:t>
            </w:r>
          </w:p>
        </w:tc>
        <w:tc>
          <w:tcPr>
            <w:tcW w:w="6694" w:type="dxa"/>
          </w:tcPr>
          <w:p w14:paraId="40109A67" w14:textId="77777777" w:rsidR="00AF2BBA" w:rsidRDefault="00AF2BBA" w:rsidP="00B477AF"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"Ab"  ""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t>Ab</w:t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04.2021 </w:t>
            </w:r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 "" "-"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  <w:tr w:rsidR="007D15F4" w14:paraId="4CAADD36" w14:textId="77777777" w:rsidTr="00B477AF">
        <w:trPr>
          <w:cantSplit/>
          <w:trHeight w:val="270"/>
        </w:trPr>
        <w:tc>
          <w:tcPr>
            <w:tcW w:w="2518" w:type="dxa"/>
          </w:tcPr>
          <w:p w14:paraId="646CACCA" w14:textId="72F3857F" w:rsidR="007D15F4" w:rsidRDefault="007D15F4" w:rsidP="007D15F4"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382DB5F9" w14:textId="46EDF6EE" w:rsidR="007D15F4" w:rsidRDefault="007D15F4" w:rsidP="007D15F4">
            <w:pPr>
              <w:rPr>
                <w:rFonts w:ascii="Gill Sans MT" w:eastAsia="Gill Sans MT" w:hAnsi="Gill Sans MT" w:cs="Gill Sans MT"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>S</w:t>
            </w:r>
            <w:r>
              <w:rPr>
                <w:rFonts w:ascii="Gill Sans MT" w:eastAsia="Gill Sans MT" w:hAnsi="Gill Sans MT" w:cs="Gill Sans MT"/>
                <w:b/>
              </w:rPr>
              <w:t xml:space="preserve">HIFT – S4 Greenfield </w:t>
            </w:r>
            <w:r w:rsidR="00D11187">
              <w:rPr>
                <w:rFonts w:ascii="Gill Sans MT" w:eastAsia="Gill Sans MT" w:hAnsi="Gill Sans MT" w:cs="Gill Sans MT"/>
                <w:b/>
              </w:rPr>
              <w:t>Umsetzung</w:t>
            </w:r>
          </w:p>
        </w:tc>
      </w:tr>
      <w:tr w:rsidR="00AF2BBA" w14:paraId="5BECFE73" w14:textId="77777777" w:rsidTr="00B477AF">
        <w:trPr>
          <w:cantSplit/>
          <w:trHeight w:val="260"/>
        </w:trPr>
        <w:tc>
          <w:tcPr>
            <w:tcW w:w="2518" w:type="dxa"/>
          </w:tcPr>
          <w:p w14:paraId="1D66B3B6" w14:textId="77777777" w:rsidR="00AF2BBA" w:rsidRDefault="00AF2BBA" w:rsidP="00B477AF">
            <w:pPr>
              <w:rPr>
                <w:b/>
              </w:rPr>
            </w:pPr>
            <w:r>
              <w:rPr>
                <w:b/>
              </w:rPr>
              <w:t>Rollen/Aufgaben</w:t>
            </w:r>
          </w:p>
        </w:tc>
        <w:tc>
          <w:tcPr>
            <w:tcW w:w="6694" w:type="dxa"/>
          </w:tcPr>
          <w:p w14:paraId="0808FD60" w14:textId="77777777" w:rsidR="00AF2BBA" w:rsidRPr="002E3A6F" w:rsidRDefault="00AF2BBA" w:rsidP="00B477AF">
            <w:r w:rsidRPr="002E3A6F">
              <w:rPr>
                <w:rFonts w:ascii="Gill Sans MT" w:eastAsia="Gill Sans MT" w:hAnsi="Gill Sans MT" w:cs="Gill Sans MT"/>
              </w:rPr>
              <w:t xml:space="preserve">SAP Technical </w:t>
            </w:r>
            <w:proofErr w:type="spellStart"/>
            <w:r w:rsidRPr="002E3A6F">
              <w:rPr>
                <w:rFonts w:ascii="Gill Sans MT" w:eastAsia="Gill Sans MT" w:hAnsi="Gill Sans MT" w:cs="Gill Sans MT"/>
              </w:rPr>
              <w:t>entwicklung</w:t>
            </w:r>
            <w:proofErr w:type="spellEnd"/>
            <w:r w:rsidRPr="002E3A6F">
              <w:rPr>
                <w:rFonts w:ascii="Gill Sans MT" w:eastAsia="Gill Sans MT" w:hAnsi="Gill Sans MT" w:cs="Gill Sans MT"/>
              </w:rPr>
              <w:t>, Data Migration, Projektmanagement</w:t>
            </w:r>
          </w:p>
        </w:tc>
      </w:tr>
      <w:tr w:rsidR="00AF2BBA" w14:paraId="3D7A8674" w14:textId="77777777" w:rsidTr="00B477AF">
        <w:trPr>
          <w:cantSplit/>
          <w:trHeight w:val="561"/>
        </w:trPr>
        <w:tc>
          <w:tcPr>
            <w:tcW w:w="2518" w:type="dxa"/>
          </w:tcPr>
          <w:p w14:paraId="2DEA72EC" w14:textId="77777777" w:rsidR="00AF2BBA" w:rsidRDefault="00AF2BBA" w:rsidP="00B477AF">
            <w:r>
              <w:lastRenderedPageBreak/>
              <w:t>Tätigkeitsschwerpunkte</w:t>
            </w:r>
          </w:p>
        </w:tc>
        <w:tc>
          <w:tcPr>
            <w:tcW w:w="6694" w:type="dxa"/>
          </w:tcPr>
          <w:p w14:paraId="164785DA" w14:textId="77777777" w:rsidR="00AF2BBA" w:rsidRDefault="00AF2BBA" w:rsidP="00B477AF">
            <w:r>
              <w:rPr>
                <w:sz w:val="24"/>
              </w:rPr>
              <w:t xml:space="preserve">Tätigkeitsschwerpunkte: </w:t>
            </w:r>
          </w:p>
          <w:p w14:paraId="50E6C5ED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Teilprojektleitung</w:t>
            </w:r>
          </w:p>
          <w:p w14:paraId="4043E4BF" w14:textId="77777777" w:rsidR="00AF2BBA" w:rsidRPr="005A357C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 w:rsidRPr="005A357C">
              <w:rPr>
                <w:sz w:val="24"/>
              </w:rPr>
              <w:t>Planung und Strategie der Datenmigration</w:t>
            </w:r>
          </w:p>
          <w:p w14:paraId="07AB5074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 w:rsidRPr="005A357C">
              <w:rPr>
                <w:sz w:val="24"/>
              </w:rPr>
              <w:t>Bewertung der Entwicklungsqualität</w:t>
            </w:r>
          </w:p>
          <w:p w14:paraId="523A162E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Anwendungsentwickler</w:t>
            </w:r>
          </w:p>
          <w:p w14:paraId="1971CAB7" w14:textId="77777777" w:rsidR="00AF2BBA" w:rsidRDefault="00AF2BBA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Projektmitarbeit (diverse von 2018 bis 2021)</w:t>
            </w:r>
          </w:p>
        </w:tc>
      </w:tr>
    </w:tbl>
    <w:p w14:paraId="32FFB0F6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1B50DD" w14:paraId="2C4C9FE7" w14:textId="77777777" w:rsidTr="00B477AF">
        <w:trPr>
          <w:cantSplit/>
          <w:trHeight w:val="565"/>
        </w:trPr>
        <w:tc>
          <w:tcPr>
            <w:tcW w:w="2518" w:type="dxa"/>
          </w:tcPr>
          <w:p w14:paraId="1FFF99C5" w14:textId="77777777" w:rsidR="001B50DD" w:rsidRDefault="001B50DD" w:rsidP="00B477AF">
            <w:r>
              <w:t>Unternehmen</w:t>
            </w:r>
          </w:p>
        </w:tc>
        <w:tc>
          <w:tcPr>
            <w:tcW w:w="6694" w:type="dxa"/>
          </w:tcPr>
          <w:p w14:paraId="2BBACBB9" w14:textId="77777777" w:rsidR="001B50DD" w:rsidRDefault="001B50DD" w:rsidP="00B477AF">
            <w:pPr>
              <w:rPr>
                <w:rFonts w:ascii="Gill Sans MT" w:eastAsia="Gill Sans MT" w:hAnsi="Gill Sans MT" w:cs="Gill Sans MT"/>
                <w:b/>
              </w:rPr>
            </w:pPr>
            <w:r>
              <w:rPr>
                <w:rFonts w:ascii="Gill Sans MT" w:eastAsia="Gill Sans MT" w:hAnsi="Gill Sans MT" w:cs="Gill Sans MT"/>
                <w:b/>
              </w:rPr>
              <w:t>IT-Dienstleister</w:t>
            </w:r>
          </w:p>
          <w:p w14:paraId="382631AE" w14:textId="77777777" w:rsidR="001B50DD" w:rsidRDefault="001B50DD" w:rsidP="00B477AF">
            <w:r>
              <w:rPr>
                <w:rFonts w:ascii="Gill Sans MT" w:eastAsia="Gill Sans MT" w:hAnsi="Gill Sans MT" w:cs="Gill Sans MT"/>
              </w:rPr>
              <w:t>Dienstleistungen</w:t>
            </w:r>
          </w:p>
        </w:tc>
      </w:tr>
      <w:tr w:rsidR="001B50DD" w14:paraId="1AB4AF17" w14:textId="77777777" w:rsidTr="00B477AF">
        <w:trPr>
          <w:cantSplit/>
          <w:trHeight w:val="270"/>
        </w:trPr>
        <w:tc>
          <w:tcPr>
            <w:tcW w:w="2518" w:type="dxa"/>
          </w:tcPr>
          <w:p w14:paraId="129F2388" w14:textId="77777777" w:rsidR="001B50DD" w:rsidRDefault="001B50DD" w:rsidP="00B477AF">
            <w:r>
              <w:t>Zeitraum</w:t>
            </w:r>
          </w:p>
        </w:tc>
        <w:tc>
          <w:tcPr>
            <w:tcW w:w="6694" w:type="dxa"/>
          </w:tcPr>
          <w:p w14:paraId="7E22DE3C" w14:textId="749DBED6" w:rsidR="001B50DD" w:rsidRDefault="001B50DD" w:rsidP="00B477AF"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"Ab"  ""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t>Ab</w:t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09.2018 </w:t>
            </w:r>
            <w:r>
              <w:rPr>
                <w:rFonts w:ascii="Gill Sans MT" w:eastAsia="Gill Sans MT" w:hAnsi="Gill Sans MT" w:cs="Gill Sans MT"/>
              </w:rPr>
              <w:fldChar w:fldCharType="begin"/>
            </w:r>
            <w:r>
              <w:rPr>
                <w:rFonts w:ascii="Gill Sans MT" w:eastAsia="Gill Sans MT" w:hAnsi="Gill Sans MT" w:cs="Gill Sans MT"/>
              </w:rPr>
              <w:instrText xml:space="preserve"> IF  == 0  "" "-" </w:instrText>
            </w:r>
            <w:r>
              <w:rPr>
                <w:rFonts w:ascii="Gill Sans MT" w:eastAsia="Gill Sans MT" w:hAnsi="Gill Sans MT" w:cs="Gill Sans MT"/>
              </w:rPr>
              <w:fldChar w:fldCharType="separate"/>
            </w:r>
            <w:r>
              <w:rPr>
                <w:rFonts w:ascii="Gill Sans MT" w:eastAsia="Gill Sans MT" w:hAnsi="Gill Sans MT" w:cs="Gill Sans MT"/>
              </w:rPr>
              <w:fldChar w:fldCharType="end"/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  <w:tr w:rsidR="001B50DD" w14:paraId="7E39377F" w14:textId="77777777" w:rsidTr="00B477AF">
        <w:trPr>
          <w:cantSplit/>
          <w:trHeight w:val="260"/>
        </w:trPr>
        <w:tc>
          <w:tcPr>
            <w:tcW w:w="2518" w:type="dxa"/>
          </w:tcPr>
          <w:p w14:paraId="20ADD29C" w14:textId="77777777" w:rsidR="001B50DD" w:rsidRDefault="001B50DD" w:rsidP="00B477AF">
            <w:pPr>
              <w:rPr>
                <w:b/>
              </w:rPr>
            </w:pPr>
            <w:r>
              <w:rPr>
                <w:b/>
              </w:rPr>
              <w:t>Rollen/Aufgaben</w:t>
            </w:r>
          </w:p>
        </w:tc>
        <w:tc>
          <w:tcPr>
            <w:tcW w:w="6694" w:type="dxa"/>
          </w:tcPr>
          <w:p w14:paraId="47756890" w14:textId="77777777" w:rsidR="001B50DD" w:rsidRDefault="001B50DD" w:rsidP="00B477AF">
            <w:r>
              <w:rPr>
                <w:rFonts w:ascii="Gill Sans MT" w:eastAsia="Gill Sans MT" w:hAnsi="Gill Sans MT" w:cs="Gill Sans MT"/>
                <w:lang w:val="en-US"/>
              </w:rPr>
              <w:t>SAP Technical Consulting</w:t>
            </w:r>
          </w:p>
        </w:tc>
      </w:tr>
      <w:tr w:rsidR="001B50DD" w14:paraId="5C6DD509" w14:textId="77777777" w:rsidTr="00B477AF">
        <w:trPr>
          <w:cantSplit/>
          <w:trHeight w:val="561"/>
        </w:trPr>
        <w:tc>
          <w:tcPr>
            <w:tcW w:w="2518" w:type="dxa"/>
          </w:tcPr>
          <w:p w14:paraId="74130582" w14:textId="77777777" w:rsidR="001B50DD" w:rsidRDefault="001B50DD" w:rsidP="00B477AF">
            <w:r>
              <w:t>Tätigkeitsschwerpunkte</w:t>
            </w:r>
          </w:p>
        </w:tc>
        <w:tc>
          <w:tcPr>
            <w:tcW w:w="6694" w:type="dxa"/>
          </w:tcPr>
          <w:p w14:paraId="18C74E88" w14:textId="77777777" w:rsidR="001B50DD" w:rsidRDefault="001B50DD" w:rsidP="00B477AF">
            <w:r>
              <w:rPr>
                <w:sz w:val="24"/>
              </w:rPr>
              <w:t xml:space="preserve">Tätigkeitsschwerpunkte: </w:t>
            </w:r>
          </w:p>
          <w:p w14:paraId="29853A0D" w14:textId="77777777" w:rsidR="001B50DD" w:rsidRDefault="001B50DD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Anwendungsentwickler</w:t>
            </w:r>
          </w:p>
          <w:p w14:paraId="7710D950" w14:textId="3096F705" w:rsidR="001B50DD" w:rsidRDefault="001B50DD" w:rsidP="00B477AF">
            <w:pPr>
              <w:numPr>
                <w:ilvl w:val="0"/>
                <w:numId w:val="19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Projektmitarbeit (diverse von 201</w:t>
            </w:r>
            <w:r w:rsidR="00297935">
              <w:rPr>
                <w:sz w:val="24"/>
              </w:rPr>
              <w:t>5</w:t>
            </w:r>
            <w:r>
              <w:rPr>
                <w:sz w:val="24"/>
              </w:rPr>
              <w:t xml:space="preserve"> bis 2018)</w:t>
            </w:r>
          </w:p>
        </w:tc>
      </w:tr>
    </w:tbl>
    <w:p w14:paraId="0915AFA2" w14:textId="77777777" w:rsidR="001B50DD" w:rsidRDefault="001B50DD">
      <w:pPr>
        <w:rPr>
          <w:rFonts w:ascii="Gill Sans MT" w:eastAsia="Gill Sans MT" w:hAnsi="Gill Sans MT" w:cs="Gill Sans MT"/>
          <w:lang w:val="en-US"/>
        </w:rPr>
      </w:pPr>
    </w:p>
    <w:p w14:paraId="1634A736" w14:textId="77777777" w:rsidR="00740E4C" w:rsidRDefault="00740E4C">
      <w:pPr>
        <w:rPr>
          <w:rFonts w:ascii="Gill Sans MT" w:eastAsia="Gill Sans MT" w:hAnsi="Gill Sans MT" w:cs="Gill Sans MT"/>
          <w:lang w:val="en-US"/>
        </w:rPr>
      </w:pPr>
    </w:p>
    <w:p w14:paraId="7CFF6DEC" w14:textId="77777777" w:rsidR="00740E4C" w:rsidRDefault="00740E4C"/>
    <w:tbl>
      <w:tblPr>
        <w:tblStyle w:val="TableGrid"/>
        <w:tblW w:w="9212" w:type="dxa"/>
        <w:tblLayout w:type="fixed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740E4C" w14:paraId="2034F6D6" w14:textId="77777777">
        <w:trPr>
          <w:cantSplit/>
          <w:trHeight w:val="551"/>
        </w:trPr>
        <w:tc>
          <w:tcPr>
            <w:tcW w:w="2518" w:type="dxa"/>
          </w:tcPr>
          <w:p w14:paraId="6E28F67C" w14:textId="77777777" w:rsidR="00740E4C" w:rsidRDefault="00D11187">
            <w:r>
              <w:t>Kunde</w:t>
            </w:r>
          </w:p>
        </w:tc>
        <w:tc>
          <w:tcPr>
            <w:tcW w:w="6694" w:type="dxa"/>
          </w:tcPr>
          <w:p w14:paraId="3484E7B6" w14:textId="608A1302" w:rsidR="00740E4C" w:rsidRDefault="00234ED0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</w:pPr>
            <w:r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 xml:space="preserve">Royal </w:t>
            </w:r>
            <w:r w:rsidR="00524D42">
              <w:rPr>
                <w:rFonts w:ascii="Gill Sans MT" w:eastAsia="Gill Sans MT" w:hAnsi="Gill Sans MT" w:cs="Gill Sans MT"/>
                <w:b/>
                <w:sz w:val="22"/>
                <w:szCs w:val="22"/>
                <w:lang w:val="en-US"/>
              </w:rPr>
              <w:t>Dutch Shell</w:t>
            </w:r>
          </w:p>
          <w:p w14:paraId="69BA03E9" w14:textId="0B49B5C2" w:rsidR="00740E4C" w:rsidRDefault="00DB7A14">
            <w:pPr>
              <w:pStyle w:val="StandardHauptteil"/>
              <w:spacing w:after="20"/>
              <w:ind w:right="567"/>
              <w:rPr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  <w:lang w:val="en-US"/>
              </w:rPr>
              <w:t>Öl- und Gas</w:t>
            </w:r>
          </w:p>
        </w:tc>
      </w:tr>
      <w:tr w:rsidR="00740E4C" w14:paraId="2DB0BF08" w14:textId="77777777">
        <w:trPr>
          <w:cantSplit/>
          <w:trHeight w:val="274"/>
        </w:trPr>
        <w:tc>
          <w:tcPr>
            <w:tcW w:w="2518" w:type="dxa"/>
          </w:tcPr>
          <w:p w14:paraId="2AEE2684" w14:textId="77777777" w:rsidR="00740E4C" w:rsidRDefault="00D11187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6694" w:type="dxa"/>
          </w:tcPr>
          <w:p w14:paraId="0D486754" w14:textId="0C6FCA4A" w:rsidR="00740E4C" w:rsidRDefault="00D11187">
            <w:pPr>
              <w:rPr>
                <w:b/>
              </w:rPr>
            </w:pPr>
            <w:r w:rsidRPr="00433057">
              <w:rPr>
                <w:rFonts w:ascii="Gill Sans MT" w:eastAsia="Gill Sans MT" w:hAnsi="Gill Sans MT" w:cs="Gill Sans MT"/>
                <w:b/>
              </w:rPr>
              <w:t xml:space="preserve">SAP R/3 </w:t>
            </w:r>
            <w:r w:rsidR="00A5288C">
              <w:rPr>
                <w:rFonts w:ascii="Gill Sans MT" w:eastAsia="Gill Sans MT" w:hAnsi="Gill Sans MT" w:cs="Gill Sans MT"/>
                <w:b/>
              </w:rPr>
              <w:t>Projects</w:t>
            </w:r>
          </w:p>
        </w:tc>
      </w:tr>
      <w:tr w:rsidR="00740E4C" w14:paraId="17532FCF" w14:textId="77777777">
        <w:trPr>
          <w:cantSplit/>
          <w:trHeight w:val="294"/>
        </w:trPr>
        <w:tc>
          <w:tcPr>
            <w:tcW w:w="2518" w:type="dxa"/>
          </w:tcPr>
          <w:p w14:paraId="709D749D" w14:textId="77777777" w:rsidR="00740E4C" w:rsidRDefault="00D11187">
            <w:r>
              <w:t>Zeitraum</w:t>
            </w:r>
          </w:p>
        </w:tc>
        <w:tc>
          <w:tcPr>
            <w:tcW w:w="6694" w:type="dxa"/>
          </w:tcPr>
          <w:p w14:paraId="638F9BA7" w14:textId="39A7E458" w:rsidR="00740E4C" w:rsidRDefault="00A5288C">
            <w:pPr>
              <w:pStyle w:val="StandardHauptteil"/>
              <w:spacing w:after="20"/>
              <w:ind w:right="56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11.2015 -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begin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instrText xml:space="preserve"> IF 11.2009 &lt;&gt; 0 11.2009 "heute" </w:instrTex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separate"/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 xml:space="preserve">10.2018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fldChar w:fldCharType="end"/>
            </w:r>
          </w:p>
        </w:tc>
      </w:tr>
      <w:tr w:rsidR="00740E4C" w14:paraId="1541FA07" w14:textId="77777777">
        <w:trPr>
          <w:cantSplit/>
          <w:trHeight w:val="538"/>
        </w:trPr>
        <w:tc>
          <w:tcPr>
            <w:tcW w:w="2518" w:type="dxa"/>
          </w:tcPr>
          <w:p w14:paraId="6D5DDF61" w14:textId="77777777" w:rsidR="00740E4C" w:rsidRDefault="00D11187">
            <w:r>
              <w:t>Projektbeschreibung</w:t>
            </w:r>
          </w:p>
        </w:tc>
        <w:tc>
          <w:tcPr>
            <w:tcW w:w="6694" w:type="dxa"/>
          </w:tcPr>
          <w:p w14:paraId="454F7B82" w14:textId="77F65C3E" w:rsidR="00740E4C" w:rsidRDefault="00683E80">
            <w:r w:rsidRPr="00683E80">
              <w:t xml:space="preserve">Run &amp; </w:t>
            </w:r>
            <w:proofErr w:type="spellStart"/>
            <w:r w:rsidRPr="00683E80">
              <w:t>Maintain</w:t>
            </w:r>
            <w:proofErr w:type="spellEnd"/>
            <w:r w:rsidRPr="00683E80">
              <w:t xml:space="preserve">, GCC VAT Implementation, Brasilien </w:t>
            </w:r>
            <w:proofErr w:type="spellStart"/>
            <w:r w:rsidRPr="00683E80">
              <w:t>NFe</w:t>
            </w:r>
            <w:proofErr w:type="spellEnd"/>
            <w:r w:rsidRPr="00683E80">
              <w:t xml:space="preserve"> Layout, </w:t>
            </w:r>
            <w:proofErr w:type="spellStart"/>
            <w:r w:rsidRPr="00683E80">
              <w:t>Onesource</w:t>
            </w:r>
            <w:proofErr w:type="spellEnd"/>
            <w:r w:rsidRPr="00683E80">
              <w:t xml:space="preserve"> </w:t>
            </w:r>
            <w:proofErr w:type="spellStart"/>
            <w:r w:rsidRPr="00683E80">
              <w:t>Indirect</w:t>
            </w:r>
            <w:proofErr w:type="spellEnd"/>
            <w:r w:rsidRPr="00683E80">
              <w:t xml:space="preserve"> </w:t>
            </w:r>
            <w:proofErr w:type="spellStart"/>
            <w:r w:rsidRPr="00683E80">
              <w:t>Tax</w:t>
            </w:r>
            <w:proofErr w:type="spellEnd"/>
            <w:r w:rsidRPr="00683E80">
              <w:t xml:space="preserve"> Integration mit SAP</w:t>
            </w:r>
          </w:p>
        </w:tc>
      </w:tr>
      <w:tr w:rsidR="00740E4C" w14:paraId="3FB59CC3" w14:textId="77777777">
        <w:trPr>
          <w:cantSplit/>
          <w:trHeight w:val="260"/>
        </w:trPr>
        <w:tc>
          <w:tcPr>
            <w:tcW w:w="2518" w:type="dxa"/>
          </w:tcPr>
          <w:p w14:paraId="1F21A32E" w14:textId="77777777" w:rsidR="00740E4C" w:rsidRDefault="00D11187">
            <w:r>
              <w:t>Projektrolle(n)</w:t>
            </w:r>
          </w:p>
        </w:tc>
        <w:tc>
          <w:tcPr>
            <w:tcW w:w="6694" w:type="dxa"/>
          </w:tcPr>
          <w:p w14:paraId="687DDDDF" w14:textId="77777777" w:rsidR="00740E4C" w:rsidRDefault="00D11187">
            <w:r>
              <w:rPr>
                <w:rFonts w:ascii="Gill Sans MT" w:eastAsia="Gill Sans MT" w:hAnsi="Gill Sans MT" w:cs="Gill Sans MT"/>
                <w:lang w:val="en-US"/>
              </w:rPr>
              <w:t>Consultant SAP</w:t>
            </w:r>
          </w:p>
        </w:tc>
      </w:tr>
      <w:tr w:rsidR="00740E4C" w14:paraId="38466235" w14:textId="77777777">
        <w:trPr>
          <w:cantSplit/>
          <w:trHeight w:val="561"/>
        </w:trPr>
        <w:tc>
          <w:tcPr>
            <w:tcW w:w="2518" w:type="dxa"/>
          </w:tcPr>
          <w:p w14:paraId="354BBC22" w14:textId="77777777" w:rsidR="00740E4C" w:rsidRDefault="00D11187">
            <w:r>
              <w:t>Tätigkeiten</w:t>
            </w:r>
          </w:p>
        </w:tc>
        <w:tc>
          <w:tcPr>
            <w:tcW w:w="6694" w:type="dxa"/>
          </w:tcPr>
          <w:p w14:paraId="357D2F48" w14:textId="77777777" w:rsidR="00740E4C" w:rsidRDefault="00D11187">
            <w:r>
              <w:rPr>
                <w:sz w:val="24"/>
              </w:rPr>
              <w:t xml:space="preserve">Projektmitarbeit: </w:t>
            </w:r>
          </w:p>
          <w:p w14:paraId="1E8BA936" w14:textId="77777777" w:rsidR="00740E4C" w:rsidRDefault="00D11187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Eigenentwicklungen </w:t>
            </w:r>
          </w:p>
          <w:p w14:paraId="1A62EEFF" w14:textId="77777777" w:rsidR="00740E4C" w:rsidRDefault="00D11187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>Schnittstellen</w:t>
            </w:r>
          </w:p>
          <w:p w14:paraId="328C48EC" w14:textId="77777777" w:rsidR="00A43F9F" w:rsidRDefault="006C0995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 w:rsidRPr="006C0995">
              <w:rPr>
                <w:sz w:val="24"/>
              </w:rPr>
              <w:t>SAP RICEF-Entwicklungen</w:t>
            </w:r>
          </w:p>
          <w:p w14:paraId="225BF71D" w14:textId="77777777" w:rsidR="00426D93" w:rsidRDefault="00426D93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SAP OSS Notes-Einführung</w:t>
            </w:r>
          </w:p>
          <w:p w14:paraId="6EE73E1A" w14:textId="31063039" w:rsidR="00426D93" w:rsidRDefault="00426D93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</w:rPr>
            </w:pPr>
            <w:r w:rsidRPr="00426D93">
              <w:rPr>
                <w:sz w:val="24"/>
              </w:rPr>
              <w:t>Fehlerbehebung bei SAP-Workflows</w:t>
            </w:r>
          </w:p>
        </w:tc>
      </w:tr>
    </w:tbl>
    <w:p w14:paraId="53D669D4" w14:textId="77777777" w:rsidR="006C0995" w:rsidRDefault="006C0995">
      <w:pPr>
        <w:rPr>
          <w:rFonts w:ascii="Gill Sans MT" w:eastAsia="Gill Sans MT" w:hAnsi="Gill Sans MT" w:cs="Gill Sans MT"/>
          <w:lang w:val="en-US"/>
        </w:rPr>
      </w:pPr>
    </w:p>
    <w:sectPr w:rsidR="006C0995">
      <w:headerReference w:type="default" r:id="rId15"/>
      <w:footerReference w:type="default" r:id="rId16"/>
      <w:headerReference w:type="first" r:id="rId17"/>
      <w:pgSz w:w="11906" w:h="16838"/>
      <w:pgMar w:top="1701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1DCDF" w14:textId="77777777" w:rsidR="00343980" w:rsidRDefault="00343980">
      <w:r>
        <w:separator/>
      </w:r>
    </w:p>
  </w:endnote>
  <w:endnote w:type="continuationSeparator" w:id="0">
    <w:p w14:paraId="0BE8100C" w14:textId="77777777" w:rsidR="00343980" w:rsidRDefault="0034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 Std Light">
    <w:altName w:val="Gill Sans MT"/>
    <w:panose1 w:val="020B03020201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 Std Book">
    <w:altName w:val="Gill Sans MT"/>
    <w:panose1 w:val="020B0502020104020203"/>
    <w:charset w:val="00"/>
    <w:family w:val="swiss"/>
    <w:notTrueType/>
    <w:pitch w:val="variable"/>
    <w:sig w:usb0="800000AF" w:usb1="5000205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Hel Light">
    <w:altName w:val="Arial"/>
    <w:panose1 w:val="02000506040000020003"/>
    <w:charset w:val="00"/>
    <w:family w:val="modern"/>
    <w:notTrueType/>
    <w:pitch w:val="variable"/>
    <w:sig w:usb0="C00000AF" w:usb1="4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8BEC7" w14:textId="77777777" w:rsidR="00740E4C" w:rsidRDefault="00D11187">
    <w:pPr>
      <w:pStyle w:val="FusszeileProfil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B0ECF" w14:textId="77777777" w:rsidR="00343980" w:rsidRDefault="00343980">
      <w:r>
        <w:separator/>
      </w:r>
    </w:p>
  </w:footnote>
  <w:footnote w:type="continuationSeparator" w:id="0">
    <w:p w14:paraId="18C92191" w14:textId="77777777" w:rsidR="00343980" w:rsidRDefault="0034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35E53" w14:textId="006D61E4" w:rsidR="00740E4C" w:rsidRDefault="00D11187">
    <w:pPr>
      <w:pStyle w:val="Subtitle"/>
      <w:rPr>
        <w:rFonts w:ascii="Cambria" w:eastAsia="Cambria" w:hAnsi="Cambria" w:cs="Cambria"/>
        <w:b w:val="0"/>
        <w:bCs/>
        <w:color w:val="365F91"/>
        <w:sz w:val="28"/>
        <w:szCs w:val="28"/>
        <w:lang w:val="en-US"/>
      </w:rPr>
    </w:pPr>
    <w:r>
      <w:t xml:space="preserve">Mitarbeiterprofil </w:t>
    </w:r>
    <w:r w:rsidR="00433057">
      <w:rPr>
        <w:rFonts w:ascii="Gill Sans MT" w:eastAsia="Gill Sans MT" w:hAnsi="Gill Sans MT" w:cs="Gill Sans MT"/>
        <w:sz w:val="28"/>
        <w:szCs w:val="28"/>
      </w:rPr>
      <w:t>Noman Hanif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0C27" w14:textId="77777777" w:rsidR="00740E4C" w:rsidRDefault="00D11187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6FCF4C4F" wp14:editId="41D73DE8">
          <wp:simplePos x="0" y="0"/>
          <wp:positionH relativeFrom="margin">
            <wp:align>center</wp:align>
          </wp:positionH>
          <wp:positionV relativeFrom="margin">
            <wp:posOffset>-579120</wp:posOffset>
          </wp:positionV>
          <wp:extent cx="1426210" cy="1014730"/>
          <wp:effectExtent l="0" t="0" r="2540" b="0"/>
          <wp:wrapSquare wrapText="bothSides"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014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E2B3"/>
    <w:multiLevelType w:val="multilevel"/>
    <w:tmpl w:val="24308C92"/>
    <w:lvl w:ilvl="0">
      <w:numFmt w:val="bullet"/>
      <w:lvlText w:val="-"/>
      <w:lvlJc w:val="left"/>
      <w:pPr>
        <w:ind w:left="14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3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3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63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3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3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523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3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B2AB1E8"/>
    <w:multiLevelType w:val="multilevel"/>
    <w:tmpl w:val="3A60C01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F70916A"/>
    <w:multiLevelType w:val="multilevel"/>
    <w:tmpl w:val="8A7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10F8FC1"/>
    <w:multiLevelType w:val="multilevel"/>
    <w:tmpl w:val="4C0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BB817AA"/>
    <w:multiLevelType w:val="multilevel"/>
    <w:tmpl w:val="ABB4AC1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5" w15:restartNumberingAfterBreak="0">
    <w:nsid w:val="2E628C12"/>
    <w:multiLevelType w:val="multilevel"/>
    <w:tmpl w:val="84D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1807734"/>
    <w:multiLevelType w:val="multilevel"/>
    <w:tmpl w:val="CF6C1A9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53C167F"/>
    <w:multiLevelType w:val="multilevel"/>
    <w:tmpl w:val="E24AC12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8" w15:restartNumberingAfterBreak="0">
    <w:nsid w:val="3CBAFCD8"/>
    <w:multiLevelType w:val="multilevel"/>
    <w:tmpl w:val="63426F4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E742D74"/>
    <w:multiLevelType w:val="multilevel"/>
    <w:tmpl w:val="088E9FC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F86285C"/>
    <w:multiLevelType w:val="multilevel"/>
    <w:tmpl w:val="9502DE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1E1A117"/>
    <w:multiLevelType w:val="multilevel"/>
    <w:tmpl w:val="2BFA89E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574BF96"/>
    <w:multiLevelType w:val="multilevel"/>
    <w:tmpl w:val="11043BA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3" w15:restartNumberingAfterBreak="0">
    <w:nsid w:val="463B78DA"/>
    <w:multiLevelType w:val="multilevel"/>
    <w:tmpl w:val="0A000C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4" w15:restartNumberingAfterBreak="0">
    <w:nsid w:val="471B0B92"/>
    <w:multiLevelType w:val="multilevel"/>
    <w:tmpl w:val="18A4C8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5" w15:restartNumberingAfterBreak="0">
    <w:nsid w:val="4C279350"/>
    <w:multiLevelType w:val="multilevel"/>
    <w:tmpl w:val="02C810E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6" w15:restartNumberingAfterBreak="0">
    <w:nsid w:val="4DAA70B5"/>
    <w:multiLevelType w:val="multilevel"/>
    <w:tmpl w:val="498E34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8CD73A7"/>
    <w:multiLevelType w:val="multilevel"/>
    <w:tmpl w:val="5B3A12B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ED63806"/>
    <w:multiLevelType w:val="multilevel"/>
    <w:tmpl w:val="7DD6008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9" w15:restartNumberingAfterBreak="0">
    <w:nsid w:val="653C4F13"/>
    <w:multiLevelType w:val="multilevel"/>
    <w:tmpl w:val="2D58D0EC"/>
    <w:lvl w:ilvl="0">
      <w:start w:val="1"/>
      <w:numFmt w:val="bullet"/>
      <w:lvlText w:val="+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579FBCA"/>
    <w:multiLevelType w:val="multilevel"/>
    <w:tmpl w:val="416890C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8A65BF7"/>
    <w:multiLevelType w:val="multilevel"/>
    <w:tmpl w:val="CB0C22EE"/>
    <w:lvl w:ilvl="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9B07E35"/>
    <w:multiLevelType w:val="multilevel"/>
    <w:tmpl w:val="6CFA130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3" w15:restartNumberingAfterBreak="0">
    <w:nsid w:val="6B1788BE"/>
    <w:multiLevelType w:val="multilevel"/>
    <w:tmpl w:val="E6DE82A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B5A0A9C"/>
    <w:multiLevelType w:val="multilevel"/>
    <w:tmpl w:val="DE2CC92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5" w15:restartNumberingAfterBreak="0">
    <w:nsid w:val="76677BDC"/>
    <w:multiLevelType w:val="multilevel"/>
    <w:tmpl w:val="D8282B1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1635521856">
    <w:abstractNumId w:val="7"/>
  </w:num>
  <w:num w:numId="2" w16cid:durableId="999313919">
    <w:abstractNumId w:val="15"/>
  </w:num>
  <w:num w:numId="3" w16cid:durableId="1379822016">
    <w:abstractNumId w:val="6"/>
  </w:num>
  <w:num w:numId="4" w16cid:durableId="1004094805">
    <w:abstractNumId w:val="23"/>
  </w:num>
  <w:num w:numId="5" w16cid:durableId="483082670">
    <w:abstractNumId w:val="16"/>
  </w:num>
  <w:num w:numId="6" w16cid:durableId="1805539744">
    <w:abstractNumId w:val="19"/>
  </w:num>
  <w:num w:numId="7" w16cid:durableId="553976181">
    <w:abstractNumId w:val="9"/>
  </w:num>
  <w:num w:numId="8" w16cid:durableId="506673411">
    <w:abstractNumId w:val="8"/>
  </w:num>
  <w:num w:numId="9" w16cid:durableId="1850635165">
    <w:abstractNumId w:val="0"/>
  </w:num>
  <w:num w:numId="10" w16cid:durableId="690035039">
    <w:abstractNumId w:val="5"/>
  </w:num>
  <w:num w:numId="11" w16cid:durableId="782380255">
    <w:abstractNumId w:val="2"/>
  </w:num>
  <w:num w:numId="12" w16cid:durableId="1460759875">
    <w:abstractNumId w:val="10"/>
  </w:num>
  <w:num w:numId="13" w16cid:durableId="2119794357">
    <w:abstractNumId w:val="3"/>
  </w:num>
  <w:num w:numId="14" w16cid:durableId="1575552005">
    <w:abstractNumId w:val="21"/>
  </w:num>
  <w:num w:numId="15" w16cid:durableId="1791823411">
    <w:abstractNumId w:val="20"/>
  </w:num>
  <w:num w:numId="16" w16cid:durableId="238171057">
    <w:abstractNumId w:val="1"/>
  </w:num>
  <w:num w:numId="17" w16cid:durableId="1961956048">
    <w:abstractNumId w:val="11"/>
  </w:num>
  <w:num w:numId="18" w16cid:durableId="802691809">
    <w:abstractNumId w:val="17"/>
  </w:num>
  <w:num w:numId="19" w16cid:durableId="966856897">
    <w:abstractNumId w:val="13"/>
  </w:num>
  <w:num w:numId="20" w16cid:durableId="146435273">
    <w:abstractNumId w:val="25"/>
  </w:num>
  <w:num w:numId="21" w16cid:durableId="735737122">
    <w:abstractNumId w:val="22"/>
  </w:num>
  <w:num w:numId="22" w16cid:durableId="1791624600">
    <w:abstractNumId w:val="4"/>
  </w:num>
  <w:num w:numId="23" w16cid:durableId="1677072296">
    <w:abstractNumId w:val="12"/>
  </w:num>
  <w:num w:numId="24" w16cid:durableId="1720857531">
    <w:abstractNumId w:val="18"/>
  </w:num>
  <w:num w:numId="25" w16cid:durableId="1767656783">
    <w:abstractNumId w:val="14"/>
  </w:num>
  <w:num w:numId="26" w16cid:durableId="19190509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4C"/>
    <w:rsid w:val="00002D45"/>
    <w:rsid w:val="000049D9"/>
    <w:rsid w:val="00051FB4"/>
    <w:rsid w:val="00053C1B"/>
    <w:rsid w:val="00072AB0"/>
    <w:rsid w:val="000971C4"/>
    <w:rsid w:val="000E3157"/>
    <w:rsid w:val="00103C66"/>
    <w:rsid w:val="0011495A"/>
    <w:rsid w:val="00122EC2"/>
    <w:rsid w:val="001B4910"/>
    <w:rsid w:val="001B50DD"/>
    <w:rsid w:val="001D0CA7"/>
    <w:rsid w:val="00223933"/>
    <w:rsid w:val="00230975"/>
    <w:rsid w:val="00234ED0"/>
    <w:rsid w:val="00292A30"/>
    <w:rsid w:val="00297935"/>
    <w:rsid w:val="002E3A6F"/>
    <w:rsid w:val="002F5D6C"/>
    <w:rsid w:val="00312E1E"/>
    <w:rsid w:val="00342CA5"/>
    <w:rsid w:val="00343980"/>
    <w:rsid w:val="00345495"/>
    <w:rsid w:val="00380933"/>
    <w:rsid w:val="003F3271"/>
    <w:rsid w:val="00407D9E"/>
    <w:rsid w:val="004160CD"/>
    <w:rsid w:val="00426D93"/>
    <w:rsid w:val="00433057"/>
    <w:rsid w:val="004C5D4D"/>
    <w:rsid w:val="004E74B7"/>
    <w:rsid w:val="00512EF4"/>
    <w:rsid w:val="00524D42"/>
    <w:rsid w:val="005344C9"/>
    <w:rsid w:val="00544D80"/>
    <w:rsid w:val="005549F8"/>
    <w:rsid w:val="00590099"/>
    <w:rsid w:val="005A357C"/>
    <w:rsid w:val="005E5C68"/>
    <w:rsid w:val="005F0D95"/>
    <w:rsid w:val="00621720"/>
    <w:rsid w:val="00654C74"/>
    <w:rsid w:val="00683E80"/>
    <w:rsid w:val="006B1AB8"/>
    <w:rsid w:val="006C0995"/>
    <w:rsid w:val="006F40A1"/>
    <w:rsid w:val="00722C28"/>
    <w:rsid w:val="00740E4C"/>
    <w:rsid w:val="00754C95"/>
    <w:rsid w:val="007D15F4"/>
    <w:rsid w:val="007F6C8A"/>
    <w:rsid w:val="00866708"/>
    <w:rsid w:val="00890ED5"/>
    <w:rsid w:val="008940D7"/>
    <w:rsid w:val="008A06F9"/>
    <w:rsid w:val="009001F7"/>
    <w:rsid w:val="00904037"/>
    <w:rsid w:val="009272E8"/>
    <w:rsid w:val="00991757"/>
    <w:rsid w:val="009C0DED"/>
    <w:rsid w:val="009D6037"/>
    <w:rsid w:val="00A02ED4"/>
    <w:rsid w:val="00A26A9D"/>
    <w:rsid w:val="00A43F9F"/>
    <w:rsid w:val="00A45A80"/>
    <w:rsid w:val="00A5288C"/>
    <w:rsid w:val="00A6757A"/>
    <w:rsid w:val="00A724AF"/>
    <w:rsid w:val="00A91BF4"/>
    <w:rsid w:val="00AF2BBA"/>
    <w:rsid w:val="00AF2D39"/>
    <w:rsid w:val="00AF48A8"/>
    <w:rsid w:val="00B17F7E"/>
    <w:rsid w:val="00B17FFB"/>
    <w:rsid w:val="00BA60D9"/>
    <w:rsid w:val="00BD7746"/>
    <w:rsid w:val="00BD7D88"/>
    <w:rsid w:val="00BF1BDF"/>
    <w:rsid w:val="00C20D5B"/>
    <w:rsid w:val="00C733F6"/>
    <w:rsid w:val="00C758D1"/>
    <w:rsid w:val="00C92379"/>
    <w:rsid w:val="00C96361"/>
    <w:rsid w:val="00CA193C"/>
    <w:rsid w:val="00CC643C"/>
    <w:rsid w:val="00CD3028"/>
    <w:rsid w:val="00D11187"/>
    <w:rsid w:val="00D232A3"/>
    <w:rsid w:val="00D34236"/>
    <w:rsid w:val="00D65B80"/>
    <w:rsid w:val="00D7535D"/>
    <w:rsid w:val="00DB7A14"/>
    <w:rsid w:val="00DC416B"/>
    <w:rsid w:val="00DE1EDB"/>
    <w:rsid w:val="00DE4301"/>
    <w:rsid w:val="00E10096"/>
    <w:rsid w:val="00E13A8B"/>
    <w:rsid w:val="00E17E1B"/>
    <w:rsid w:val="00E51970"/>
    <w:rsid w:val="00E6450D"/>
    <w:rsid w:val="00E82A18"/>
    <w:rsid w:val="00E91C8E"/>
    <w:rsid w:val="00EB4653"/>
    <w:rsid w:val="00EF759A"/>
    <w:rsid w:val="00F23F2A"/>
    <w:rsid w:val="00F35711"/>
    <w:rsid w:val="00F41FCE"/>
    <w:rsid w:val="00F905B8"/>
    <w:rsid w:val="00FA2962"/>
    <w:rsid w:val="00FB55F9"/>
    <w:rsid w:val="00FD409B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52"/>
  <w15:docId w15:val="{E84F25D0-1A06-4F54-929D-20E3D1B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Gill Sans MT Std Light" w:eastAsia="Gill Sans MT Std Light" w:hAnsi="Gill Sans MT Std Light" w:cs="Gill Sans MT Std Light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="Gill Sans MT Std Book" w:eastAsia="Gill Sans MT Std Book" w:hAnsi="Gill Sans MT Std Book" w:cs="Gill Sans MT Std Book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rFonts w:ascii="Gill Sans MT Std Book" w:eastAsia="Gill Sans MT Std Book" w:hAnsi="Gill Sans MT Std Book" w:cs="Gill Sans MT Std Book"/>
      <w:b/>
      <w:bCs/>
      <w:color w:val="09524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berschrift1Zchn">
    <w:name w:val="Überschrift 1 Zchn"/>
    <w:basedOn w:val="DefaultParagraphFont"/>
    <w:rPr>
      <w:rFonts w:ascii="Gill Sans MT Std Book" w:eastAsia="Gill Sans MT Std Book" w:hAnsi="Gill Sans MT Std Book" w:cs="Gill Sans MT Std Book"/>
      <w:b/>
      <w:bCs/>
      <w:sz w:val="28"/>
      <w:szCs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">
    <w:name w:val="Profil"/>
    <w:basedOn w:val="Normal"/>
    <w:rPr>
      <w:rFonts w:ascii="Arial" w:eastAsia="Times New Roman" w:hAnsi="Arial" w:cs="Times New Roman"/>
      <w:sz w:val="20"/>
      <w:szCs w:val="20"/>
      <w:lang w:eastAsia="de-D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erschrift2Zchn">
    <w:name w:val="Überschrift 2 Zchn"/>
    <w:basedOn w:val="DefaultParagraphFont"/>
    <w:rPr>
      <w:rFonts w:ascii="Gill Sans MT Std Book" w:eastAsia="Gill Sans MT Std Book" w:hAnsi="Gill Sans MT Std Book" w:cs="Gill Sans MT Std Book"/>
      <w:b/>
      <w:bCs/>
      <w:color w:val="095241"/>
      <w:sz w:val="26"/>
      <w:szCs w:val="26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DefaultParagraphFont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paragraph" w:customStyle="1" w:styleId="TOCHeading1">
    <w:name w:val="TOC Heading1"/>
    <w:basedOn w:val="Heading1"/>
    <w:semiHidden/>
    <w:unhideWhenUsed/>
    <w:qFormat/>
    <w:pPr>
      <w:outlineLvl w:val="9"/>
    </w:pPr>
    <w:rPr>
      <w:lang w:eastAsia="de-DE"/>
    </w:rPr>
  </w:style>
  <w:style w:type="paragraph" w:styleId="TOC1">
    <w:name w:val="toc 1"/>
    <w:basedOn w:val="Normal"/>
    <w:unhideWhenUsed/>
    <w:pPr>
      <w:spacing w:after="100"/>
    </w:pPr>
  </w:style>
  <w:style w:type="paragraph" w:styleId="TOC2">
    <w:name w:val="toc 2"/>
    <w:basedOn w:val="Normal"/>
    <w:unhideWhenUsed/>
    <w:pPr>
      <w:spacing w:after="100"/>
      <w:ind w:left="220"/>
    </w:p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le">
    <w:name w:val="Title"/>
    <w:basedOn w:val="Normal"/>
    <w:link w:val="TitleChar"/>
    <w:uiPriority w:val="10"/>
    <w:qFormat/>
    <w:pPr>
      <w:contextualSpacing/>
    </w:pPr>
    <w:rPr>
      <w:rFonts w:ascii="Gill Sans Hel Light" w:eastAsia="Gill Sans Hel Light" w:hAnsi="Gill Sans Hel Light" w:cs="Gill Sans Hel Light"/>
      <w:b/>
      <w:caps/>
      <w:color w:val="0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Pr>
      <w:rFonts w:ascii="Gill Sans Hel Light" w:eastAsia="Gill Sans Hel Light" w:hAnsi="Gill Sans Hel Light" w:cs="Gill Sans Hel Light"/>
      <w:b/>
      <w:caps/>
      <w:color w:val="000000"/>
      <w:spacing w:val="-10"/>
      <w:kern w:val="28"/>
      <w:sz w:val="40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ascii="Gill Sans MT Std Book" w:eastAsia="Gill Sans MT Std Book" w:hAnsi="Gill Sans MT Std Book" w:cs="Gill Sans MT Std Book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rPr>
      <w:rFonts w:ascii="Gill Sans MT Std Book" w:eastAsia="Gill Sans MT Std Book" w:hAnsi="Gill Sans MT Std Book" w:cs="Gill Sans MT Std Book"/>
      <w:b/>
      <w:spacing w:val="15"/>
      <w:sz w:val="32"/>
    </w:rPr>
  </w:style>
  <w:style w:type="paragraph" w:customStyle="1" w:styleId="KopfzeileProfil">
    <w:name w:val="Kopfzeile_Profil"/>
    <w:basedOn w:val="Header"/>
    <w:qFormat/>
    <w:rPr>
      <w:rFonts w:ascii="Gill Sans MT Std Book" w:eastAsia="Gill Sans MT Std Book" w:hAnsi="Gill Sans MT Std Book" w:cs="Gill Sans MT Std Book"/>
      <w:b/>
      <w:sz w:val="32"/>
    </w:rPr>
  </w:style>
  <w:style w:type="paragraph" w:customStyle="1" w:styleId="FusszeileProfil">
    <w:name w:val="Fusszeile_Profil"/>
    <w:qFormat/>
    <w:pPr>
      <w:jc w:val="right"/>
    </w:pPr>
    <w:rPr>
      <w:rFonts w:ascii="Gill Sans MT Std Light" w:eastAsia="Gill Sans MT Std Light" w:hAnsi="Gill Sans MT Std Light" w:cs="Gill Sans MT Std Light"/>
      <w:sz w:val="16"/>
    </w:rPr>
  </w:style>
  <w:style w:type="character" w:customStyle="1" w:styleId="KopfzeileProfilZchn">
    <w:name w:val="Kopfzeile_Profil Zchn"/>
    <w:basedOn w:val="HeaderChar"/>
    <w:rPr>
      <w:rFonts w:ascii="Gill Sans MT Std Book" w:eastAsia="Gill Sans MT Std Book" w:hAnsi="Gill Sans MT Std Book" w:cs="Gill Sans MT Std Book"/>
      <w:b/>
      <w:sz w:val="32"/>
    </w:rPr>
  </w:style>
  <w:style w:type="paragraph" w:customStyle="1" w:styleId="Quote1">
    <w:name w:val="Quote1"/>
    <w:basedOn w:val="Normal"/>
    <w:link w:val="ZitatZchn"/>
    <w:qFormat/>
    <w:pPr>
      <w:spacing w:before="200" w:after="160"/>
      <w:ind w:left="864" w:right="864"/>
    </w:pPr>
    <w:rPr>
      <w:i/>
      <w:iCs/>
      <w:color w:val="404040"/>
    </w:rPr>
  </w:style>
  <w:style w:type="character" w:customStyle="1" w:styleId="FusszeileProfilZchn">
    <w:name w:val="Fusszeile_Profil Zchn"/>
    <w:basedOn w:val="FuzeileZchn"/>
    <w:rPr>
      <w:rFonts w:ascii="Gill Sans MT Std Light" w:eastAsia="Gill Sans MT Std Light" w:hAnsi="Gill Sans MT Std Light" w:cs="Gill Sans MT Std Light"/>
      <w:sz w:val="16"/>
    </w:rPr>
  </w:style>
  <w:style w:type="character" w:customStyle="1" w:styleId="ZitatZchn">
    <w:name w:val="Zitat Zchn"/>
    <w:basedOn w:val="DefaultParagraphFont"/>
    <w:link w:val="Quote1"/>
    <w:rPr>
      <w:rFonts w:ascii="Gill Sans MT Std Light" w:eastAsia="Gill Sans MT Std Light" w:hAnsi="Gill Sans MT Std Light" w:cs="Gill Sans MT Std Light"/>
      <w:i/>
      <w:iCs/>
      <w:color w:val="404040"/>
    </w:rPr>
  </w:style>
  <w:style w:type="paragraph" w:customStyle="1" w:styleId="StandardHauptteil">
    <w:name w:val="Standard (Hauptteil)"/>
    <w:basedOn w:val="Normal"/>
    <w:qFormat/>
    <w:rPr>
      <w:rFonts w:ascii="Century Gothic" w:eastAsia="Times New Roman" w:hAnsi="Century Gothic" w:cs="Times New Roman"/>
      <w:noProof/>
      <w:sz w:val="24"/>
      <w:szCs w:val="24"/>
      <w:lang w:eastAsia="de-DE"/>
    </w:rPr>
  </w:style>
  <w:style w:type="character" w:customStyle="1" w:styleId="StandardHauptteilZchn">
    <w:name w:val="Standard (Hauptteil) Zchn"/>
    <w:basedOn w:val="DefaultParagraphFont"/>
    <w:rPr>
      <w:rFonts w:ascii="Century Gothic" w:eastAsia="Times New Roman" w:hAnsi="Century Gothic" w:cs="Times New Roman"/>
      <w:noProof/>
      <w:sz w:val="24"/>
      <w:szCs w:val="24"/>
      <w:lang w:eastAsia="de-DE"/>
    </w:rPr>
  </w:style>
  <w:style w:type="paragraph" w:customStyle="1" w:styleId="berschriftSeitenleiste">
    <w:name w:val="Überschrift (Seitenleiste)"/>
    <w:qFormat/>
    <w:pPr>
      <w:spacing w:after="160" w:line="259" w:lineRule="auto"/>
    </w:pPr>
    <w:rPr>
      <w:rFonts w:ascii="Segoe UI" w:eastAsia="Segoe UI" w:hAnsi="Segoe UI" w:cs="Segoe UI"/>
      <w:color w:val="FFFFFF"/>
      <w:sz w:val="44"/>
      <w:szCs w:val="32"/>
      <w:lang w:val="en-US" w:eastAsia="de-DE"/>
    </w:rPr>
  </w:style>
  <w:style w:type="character" w:customStyle="1" w:styleId="berschriftSeitenleisteZchn">
    <w:name w:val="Überschrift (Seitenleiste) Zchn"/>
    <w:basedOn w:val="berschrift1Zchn"/>
    <w:rPr>
      <w:rFonts w:ascii="Segoe UI" w:eastAsia="Segoe UI" w:hAnsi="Segoe UI" w:cs="Segoe UI"/>
      <w:b w:val="0"/>
      <w:bCs w:val="0"/>
      <w:color w:val="FFFFFF"/>
      <w:sz w:val="44"/>
      <w:szCs w:val="32"/>
      <w:lang w:val="en-US" w:eastAsia="de-DE"/>
    </w:rPr>
  </w:style>
  <w:style w:type="paragraph" w:customStyle="1" w:styleId="CCGrau95bold">
    <w:name w:val="CC_Grau_9.5_bold"/>
    <w:basedOn w:val="Normal"/>
    <w:qFormat/>
    <w:pPr>
      <w:spacing w:line="228" w:lineRule="exact"/>
    </w:pPr>
    <w:rPr>
      <w:rFonts w:ascii="Arial" w:eastAsia="MS Mincho" w:hAnsi="Arial" w:cs="Arial"/>
      <w:b/>
      <w:color w:val="4D4D4D"/>
      <w:sz w:val="19"/>
    </w:rPr>
  </w:style>
  <w:style w:type="character" w:customStyle="1" w:styleId="CCGrau95boldZchn">
    <w:name w:val="CC_Grau_9.5_bold Zchn"/>
    <w:basedOn w:val="DefaultParagraphFont"/>
    <w:rPr>
      <w:rFonts w:ascii="Arial" w:eastAsia="MS Mincho" w:hAnsi="Arial" w:cs="Arial"/>
      <w:b/>
      <w:color w:val="4D4D4D"/>
      <w:sz w:val="19"/>
    </w:rPr>
  </w:style>
  <w:style w:type="paragraph" w:customStyle="1" w:styleId="CCGrau95versal">
    <w:name w:val="CC_Grau_9.5_versal"/>
    <w:basedOn w:val="Normal"/>
    <w:qFormat/>
    <w:pPr>
      <w:spacing w:line="228" w:lineRule="exact"/>
    </w:pPr>
    <w:rPr>
      <w:rFonts w:ascii="Arial" w:eastAsia="MS Mincho" w:hAnsi="Arial" w:cs="Arial"/>
      <w:caps/>
      <w:color w:val="4D4D4D"/>
      <w:sz w:val="19"/>
    </w:rPr>
  </w:style>
  <w:style w:type="character" w:customStyle="1" w:styleId="CCGrau95versalZchn">
    <w:name w:val="CC_Grau_9.5_versal Zchn"/>
    <w:basedOn w:val="DefaultParagraphFont"/>
    <w:rPr>
      <w:rFonts w:ascii="Arial" w:eastAsia="MS Mincho" w:hAnsi="Arial" w:cs="Arial"/>
      <w:caps/>
      <w:color w:val="4D4D4D"/>
      <w:sz w:val="19"/>
    </w:rPr>
  </w:style>
  <w:style w:type="paragraph" w:customStyle="1" w:styleId="CK-Editor-Paragraph">
    <w:name w:val="CK-Editor-Paragraph"/>
    <w:basedOn w:val="StandardHauptteil"/>
    <w:qFormat/>
    <w:pPr>
      <w:spacing w:after="20"/>
      <w:ind w:right="567"/>
    </w:pPr>
    <w:rPr>
      <w:rFonts w:ascii="Gill Sans MT" w:eastAsia="Gill Sans MT" w:hAnsi="Gill Sans MT" w:cs="Gill Sans MT"/>
      <w:sz w:val="22"/>
    </w:rPr>
  </w:style>
  <w:style w:type="paragraph" w:customStyle="1" w:styleId="CCGrau12">
    <w:name w:val="CC_Grau_12"/>
    <w:basedOn w:val="Normal"/>
    <w:qFormat/>
    <w:pPr>
      <w:spacing w:line="300" w:lineRule="exact"/>
    </w:pPr>
    <w:rPr>
      <w:rFonts w:ascii="Arial" w:eastAsia="MS Mincho" w:hAnsi="Arial" w:cs="Arial"/>
      <w:color w:val="4D4D4D"/>
      <w:sz w:val="24"/>
      <w:szCs w:val="24"/>
    </w:rPr>
  </w:style>
  <w:style w:type="character" w:customStyle="1" w:styleId="CCGrau12Zchn">
    <w:name w:val="CC_Grau_12 Zchn"/>
    <w:basedOn w:val="DefaultParagraphFont"/>
    <w:rPr>
      <w:rFonts w:ascii="Arial" w:eastAsia="MS Mincho" w:hAnsi="Arial" w:cs="Arial"/>
      <w:color w:val="4D4D4D"/>
      <w:sz w:val="24"/>
      <w:szCs w:val="24"/>
    </w:rPr>
  </w:style>
  <w:style w:type="character" w:customStyle="1" w:styleId="postbody1">
    <w:name w:val="postbody1"/>
    <w:basedOn w:val="DefaultParagraphFont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04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deofhana.github.io/noman-ui5-resum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manMohamedHanif\Downloads\Beraterprofil_RELACON%20IT%20Consulting_lang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32FB5F06169C42AB523808E2385820" ma:contentTypeVersion="18" ma:contentTypeDescription="Ein neues Dokument erstellen." ma:contentTypeScope="" ma:versionID="1ad4a7f77e5caa23ab04509d289b1aef">
  <xsd:schema xmlns:xsd="http://www.w3.org/2001/XMLSchema" xmlns:xs="http://www.w3.org/2001/XMLSchema" xmlns:p="http://schemas.microsoft.com/office/2006/metadata/properties" xmlns:ns2="78c73a08-8a50-47a0-bb62-e859d0491c0e" xmlns:ns3="60053388-e6d5-4819-ba27-243fabf8027d" targetNamespace="http://schemas.microsoft.com/office/2006/metadata/properties" ma:root="true" ma:fieldsID="eebd7c0cfb7cdee4ee448cd6a6ac90b9" ns2:_="" ns3:_="">
    <xsd:import namespace="78c73a08-8a50-47a0-bb62-e859d0491c0e"/>
    <xsd:import namespace="60053388-e6d5-4819-ba27-243fabf802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73a08-8a50-47a0-bb62-e859d0491c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f0e16b1-e290-4998-90e3-dd4b81b75f6b}" ma:internalName="TaxCatchAll" ma:showField="CatchAllData" ma:web="78c73a08-8a50-47a0-bb62-e859d0491c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3388-e6d5-4819-ba27-243fabf802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78fda676-a103-4c59-8eb1-b4b06ce5a1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73a08-8a50-47a0-bb62-e859d0491c0e" xsi:nil="true"/>
    <lcf76f155ced4ddcb4097134ff3c332f xmlns="60053388-e6d5-4819-ba27-243fabf8027d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6CCEB-6E1B-4D2B-85B5-635EC6CBD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73a08-8a50-47a0-bb62-e859d0491c0e"/>
    <ds:schemaRef ds:uri="60053388-e6d5-4819-ba27-243fabf80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DDBFA-9EC1-4793-95FE-B6346D3A22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9B7EBD-2DD6-4850-974E-38BD46BF18C2}">
  <ds:schemaRefs>
    <ds:schemaRef ds:uri="http://schemas.microsoft.com/office/2006/documentManagement/types"/>
    <ds:schemaRef ds:uri="78c73a08-8a50-47a0-bb62-e859d0491c0e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0053388-e6d5-4819-ba27-243fabf8027d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F8320A5-426D-40C1-9071-6D17969F5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Beraterprofil_RELACON IT Consulting_lang</Template>
  <TotalTime>0</TotalTime>
  <Pages>9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Mitarbeiterprofil</vt:lpstr>
    </vt:vector>
  </TitlesOfParts>
  <Company>providi IT Consulting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</dc:title>
  <dc:subject>«BeginGroup:Certificates»«»«EndGroup:Certificates»</dc:subject>
  <dc:creator>doris friedrich</dc:creator>
  <cp:lastModifiedBy>Noman Mohamed Hanif</cp:lastModifiedBy>
  <cp:revision>5</cp:revision>
  <cp:lastPrinted>2015-10-14T20:48:00Z</cp:lastPrinted>
  <dcterms:created xsi:type="dcterms:W3CDTF">2025-03-21T10:58:00Z</dcterms:created>
  <dcterms:modified xsi:type="dcterms:W3CDTF">2025-03-21T15:07:00Z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0x0101007232FB5F06169C42AB523808E2385820</vt:lpwstr>
  </property>
  <property fmtid="{D5CDD505-2E9C-101B-9397-08002B2CF9AE}" pid="3" name="MediaServiceImageTags">
    <vt:lpwstr/>
  </property>
</Properties>
</file>